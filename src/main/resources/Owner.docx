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51" w:rsidRPr="004C046E" w:rsidRDefault="00FC0E51" w:rsidP="00F41C0E">
      <w:pPr>
        <w:rPr>
          <w:b/>
          <w:sz w:val="24"/>
        </w:rPr>
        <w:sectPr w:rsidR="00FC0E51" w:rsidRPr="004C046E" w:rsidSect="00EA4B6A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567" w:right="850" w:bottom="851" w:left="1080" w:header="1296" w:footer="1152" w:gutter="0"/>
          <w:cols w:space="720"/>
          <w:docGrid w:linePitch="272"/>
        </w:sectPr>
      </w:pPr>
    </w:p>
    <w:p w:rsidR="00543760" w:rsidRPr="004C046E" w:rsidRDefault="00543760" w:rsidP="00F41C0E">
      <w:pPr>
        <w:rPr>
          <w:b/>
          <w:sz w:val="24"/>
        </w:rPr>
      </w:pPr>
    </w:p>
    <w:p w:rsidR="000E0180" w:rsidRPr="004C046E" w:rsidRDefault="000E0180" w:rsidP="001233E1">
      <w:pPr>
        <w:jc w:val="center"/>
        <w:rPr>
          <w:b/>
          <w:sz w:val="48"/>
        </w:rPr>
      </w:pPr>
      <w:r w:rsidRPr="004C046E">
        <w:rPr>
          <w:b/>
          <w:sz w:val="48"/>
        </w:rPr>
        <w:fldChar w:fldCharType="begin"/>
      </w:r>
      <w:r w:rsidRPr="004C046E">
        <w:rPr>
          <w:b/>
          <w:sz w:val="48"/>
        </w:rPr>
        <w:instrText xml:space="preserve"> DOCPROPERTY "DocType" \* MERGEFORMAT </w:instrText>
      </w:r>
      <w:r w:rsidRPr="004C046E">
        <w:rPr>
          <w:b/>
          <w:sz w:val="48"/>
        </w:rPr>
        <w:fldChar w:fldCharType="end"/>
      </w:r>
    </w:p>
    <w:p w:rsidR="009C5703" w:rsidRPr="004C046E" w:rsidRDefault="00031AC3">
      <w:pPr>
        <w:jc w:val="center"/>
        <w:rPr>
          <w:b/>
          <w:sz w:val="38"/>
        </w:rPr>
      </w:pPr>
      <w:r w:rsidRPr="004C046E">
        <w:rPr>
          <w:b/>
          <w:sz w:val="38"/>
        </w:rPr>
        <w:fldChar w:fldCharType="begin"/>
      </w:r>
      <w:r w:rsidRPr="004C046E">
        <w:rPr>
          <w:b/>
          <w:sz w:val="38"/>
        </w:rPr>
        <w:instrText xml:space="preserve"> DOCPROPERTY "SystemName" \* MERGEFORMAT </w:instrText>
      </w:r>
      <w:r w:rsidRPr="004C046E">
        <w:rPr>
          <w:b/>
          <w:sz w:val="38"/>
        </w:rPr>
        <w:fldChar w:fldCharType="end"/>
      </w:r>
    </w:p>
    <w:p w:rsidR="00031AC3" w:rsidRPr="004C046E" w:rsidRDefault="00031AC3" w:rsidP="00031AC3">
      <w:pPr>
        <w:jc w:val="center"/>
        <w:rPr>
          <w:b/>
          <w:sz w:val="38"/>
        </w:rPr>
      </w:pPr>
      <w:r w:rsidRPr="004C046E">
        <w:rPr>
          <w:b/>
          <w:sz w:val="38"/>
        </w:rPr>
        <w:fldChar w:fldCharType="begin"/>
      </w:r>
      <w:r w:rsidRPr="004C046E">
        <w:rPr>
          <w:b/>
          <w:sz w:val="38"/>
        </w:rPr>
        <w:instrText xml:space="preserve"> DOCPROPERTY "ProjectName" \* MERGEFORMAT </w:instrText>
      </w:r>
      <w:r w:rsidRPr="004C046E">
        <w:rPr>
          <w:b/>
          <w:sz w:val="38"/>
        </w:rPr>
        <w:fldChar w:fldCharType="end"/>
      </w:r>
    </w:p>
    <w:p w:rsidR="00F41FB8" w:rsidRPr="004C046E" w:rsidRDefault="00F41FB8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771E93" w:rsidRPr="004C046E" w:rsidRDefault="00771E93"/>
    <w:p w:rsidR="00CB168E" w:rsidRPr="004C046E" w:rsidRDefault="00CB168E" w:rsidP="00CB168E">
      <w:pPr>
        <w:widowControl w:val="0"/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894E1E" w:rsidP="00894E1E">
      <w:pPr>
        <w:widowControl w:val="0"/>
        <w:tabs>
          <w:tab w:val="left" w:pos="1861"/>
        </w:tabs>
        <w:rPr>
          <w:rFonts w:eastAsia="Arial Unicode MS"/>
          <w:color w:val="0070C0"/>
          <w:sz w:val="16"/>
          <w:szCs w:val="16"/>
          <w:lang w:eastAsia="zh-CN"/>
        </w:rPr>
      </w:pPr>
      <w:r w:rsidRPr="004C046E">
        <w:rPr>
          <w:rFonts w:eastAsia="Arial Unicode MS"/>
          <w:color w:val="0070C0"/>
          <w:sz w:val="16"/>
          <w:szCs w:val="16"/>
          <w:lang w:eastAsia="zh-CN"/>
        </w:rPr>
        <w:tab/>
      </w: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5A7BE6" w:rsidRPr="004C046E" w:rsidRDefault="005A7BE6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5A7BE6" w:rsidRPr="004C046E" w:rsidRDefault="005A7BE6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5A7BE6" w:rsidRPr="004C046E" w:rsidRDefault="005A7BE6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5A7BE6" w:rsidRPr="004C046E" w:rsidRDefault="005A7BE6" w:rsidP="0029256B">
      <w:pPr>
        <w:widowControl w:val="0"/>
        <w:tabs>
          <w:tab w:val="left" w:pos="7885"/>
        </w:tabs>
        <w:rPr>
          <w:rFonts w:eastAsia="Arial Unicode MS"/>
          <w:color w:val="0070C0"/>
          <w:sz w:val="16"/>
          <w:szCs w:val="16"/>
          <w:lang w:eastAsia="zh-CN"/>
        </w:rPr>
      </w:pPr>
    </w:p>
    <w:p w:rsidR="00771E93" w:rsidRPr="004C046E" w:rsidRDefault="00771E93" w:rsidP="00771E93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3478"/>
        <w:gridCol w:w="4131"/>
      </w:tblGrid>
      <w:tr w:rsidR="00771E93" w:rsidRPr="004C046E" w:rsidTr="001D76B8">
        <w:tc>
          <w:tcPr>
            <w:tcW w:w="2024" w:type="dxa"/>
          </w:tcPr>
          <w:p w:rsidR="00771E93" w:rsidRPr="004C046E" w:rsidRDefault="00375AF4" w:rsidP="001D76B8">
            <w:pPr>
              <w:rPr>
                <w:b/>
              </w:rPr>
            </w:pPr>
            <w:r>
              <w:rPr>
                <w:b/>
              </w:rPr>
              <w:t>Owner</w:t>
            </w:r>
            <w:r w:rsidR="00771E93" w:rsidRPr="004C046E">
              <w:rPr>
                <w:b/>
              </w:rPr>
              <w:t>:</w:t>
            </w:r>
          </w:p>
        </w:tc>
        <w:sdt>
          <w:sdtPr>
            <w:alias w:val="Author"/>
            <w:tag w:val=""/>
            <w:id w:val="2096430118"/>
            <w:placeholder>
              <w:docPart w:val="0C7CBCF351AC484FB11CC1FC73F17CD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478" w:type="dxa"/>
              </w:tcPr>
              <w:p w:rsidR="00771E93" w:rsidRPr="004C046E" w:rsidRDefault="00415AFA" w:rsidP="00415AFA">
                <w:pPr>
                  <w:rPr>
                    <w:b/>
                  </w:rPr>
                </w:pPr>
                <w:r>
                  <w:t>MyName</w:t>
                </w:r>
              </w:p>
            </w:tc>
          </w:sdtContent>
        </w:sdt>
        <w:tc>
          <w:tcPr>
            <w:tcW w:w="4131" w:type="dxa"/>
          </w:tcPr>
          <w:p w:rsidR="00771E93" w:rsidRPr="004C046E" w:rsidRDefault="00771E93" w:rsidP="001D76B8"/>
        </w:tc>
      </w:tr>
      <w:tr w:rsidR="00771E93" w:rsidRPr="004C046E" w:rsidTr="006656F9">
        <w:trPr>
          <w:trHeight w:val="162"/>
        </w:trPr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</w:p>
        </w:tc>
        <w:tc>
          <w:tcPr>
            <w:tcW w:w="3478" w:type="dxa"/>
          </w:tcPr>
          <w:p w:rsidR="00771E93" w:rsidRPr="004C046E" w:rsidRDefault="002226CA" w:rsidP="001D76B8">
            <w:pPr>
              <w:tabs>
                <w:tab w:val="left" w:pos="851"/>
              </w:tabs>
            </w:pPr>
            <w:r w:rsidRPr="004C046E">
              <w:t>Software Architect</w:t>
            </w: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</w:tr>
      <w:tr w:rsidR="00771E93" w:rsidRPr="004C046E" w:rsidTr="001D76B8">
        <w:trPr>
          <w:trHeight w:val="245"/>
        </w:trPr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</w:p>
        </w:tc>
        <w:tc>
          <w:tcPr>
            <w:tcW w:w="3478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</w:tr>
      <w:tr w:rsidR="00771E93" w:rsidRPr="004C046E" w:rsidTr="001D76B8"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  <w:r w:rsidRPr="004C046E">
              <w:rPr>
                <w:b/>
              </w:rPr>
              <w:t>Reviewed by:</w:t>
            </w:r>
          </w:p>
        </w:tc>
        <w:tc>
          <w:tcPr>
            <w:tcW w:w="3478" w:type="dxa"/>
          </w:tcPr>
          <w:p w:rsidR="00771E93" w:rsidRPr="004C046E" w:rsidRDefault="00415AFA" w:rsidP="001D76B8">
            <w:pPr>
              <w:tabs>
                <w:tab w:val="left" w:pos="851"/>
              </w:tabs>
            </w:pPr>
            <w:r>
              <w:t>Yourname</w:t>
            </w:r>
          </w:p>
        </w:tc>
        <w:tc>
          <w:tcPr>
            <w:tcW w:w="4131" w:type="dxa"/>
          </w:tcPr>
          <w:p w:rsidR="00771E93" w:rsidRPr="004C046E" w:rsidRDefault="00AA117A" w:rsidP="001D76B8">
            <w:pPr>
              <w:tabs>
                <w:tab w:val="left" w:pos="851"/>
              </w:tabs>
            </w:pPr>
            <w:r w:rsidRPr="004C046E">
              <w:fldChar w:fldCharType="begin"/>
            </w:r>
            <w:r w:rsidRPr="004C046E">
              <w:instrText xml:space="preserve"> DOCPROPERTY  Paper_Sign  \* MERGEFORMAT </w:instrText>
            </w:r>
            <w:r w:rsidRPr="004C046E">
              <w:fldChar w:fldCharType="end"/>
            </w:r>
          </w:p>
        </w:tc>
      </w:tr>
      <w:tr w:rsidR="00771E93" w:rsidRPr="004C046E" w:rsidTr="001D76B8">
        <w:trPr>
          <w:trHeight w:val="260"/>
        </w:trPr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</w:p>
        </w:tc>
        <w:tc>
          <w:tcPr>
            <w:tcW w:w="3478" w:type="dxa"/>
          </w:tcPr>
          <w:p w:rsidR="00771E93" w:rsidRPr="004C046E" w:rsidRDefault="001F17C8" w:rsidP="001F17C8">
            <w:pPr>
              <w:tabs>
                <w:tab w:val="left" w:pos="851"/>
              </w:tabs>
            </w:pPr>
            <w:r>
              <w:t>Software Engineer</w:t>
            </w: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</w:tr>
      <w:tr w:rsidR="00771E93" w:rsidRPr="004C046E" w:rsidTr="001D76B8"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</w:p>
        </w:tc>
        <w:tc>
          <w:tcPr>
            <w:tcW w:w="3478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</w:tr>
      <w:tr w:rsidR="00771E93" w:rsidRPr="004C046E" w:rsidTr="001D76B8"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</w:p>
        </w:tc>
        <w:tc>
          <w:tcPr>
            <w:tcW w:w="3478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4131" w:type="dxa"/>
          </w:tcPr>
          <w:p w:rsidR="00771E93" w:rsidRPr="004C046E" w:rsidRDefault="00AA117A" w:rsidP="001D76B8">
            <w:pPr>
              <w:tabs>
                <w:tab w:val="left" w:pos="851"/>
              </w:tabs>
            </w:pPr>
            <w:r w:rsidRPr="004C046E">
              <w:fldChar w:fldCharType="begin"/>
            </w:r>
            <w:r w:rsidRPr="004C046E">
              <w:instrText xml:space="preserve"> DOCPROPERTY  Paper_Date  \* MERGEFORMAT </w:instrText>
            </w:r>
            <w:r w:rsidRPr="004C046E">
              <w:fldChar w:fldCharType="end"/>
            </w:r>
          </w:p>
        </w:tc>
      </w:tr>
      <w:tr w:rsidR="00771E93" w:rsidRPr="004C046E" w:rsidTr="001D76B8"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</w:p>
        </w:tc>
        <w:tc>
          <w:tcPr>
            <w:tcW w:w="3478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</w:tr>
      <w:tr w:rsidR="00771E93" w:rsidRPr="004C046E" w:rsidTr="001D76B8"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  <w:r w:rsidRPr="004C046E">
              <w:rPr>
                <w:b/>
              </w:rPr>
              <w:t>Approved by:</w:t>
            </w:r>
          </w:p>
        </w:tc>
        <w:tc>
          <w:tcPr>
            <w:tcW w:w="3478" w:type="dxa"/>
          </w:tcPr>
          <w:p w:rsidR="00771E93" w:rsidRPr="004C046E" w:rsidRDefault="00415AFA" w:rsidP="00415AFA">
            <w:pPr>
              <w:tabs>
                <w:tab w:val="left" w:pos="851"/>
              </w:tabs>
            </w:pPr>
            <w:r>
              <w:t>Hisname</w:t>
            </w: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  <w:r w:rsidRPr="004C046E">
              <w:t xml:space="preserve">sign: </w:t>
            </w:r>
            <w:fldSimple w:instr=" DOCPROPERTY  eDMS  \* MERGEFORMAT ">
              <w:r w:rsidR="00CF0721">
                <w:t>See eDMS</w:t>
              </w:r>
            </w:fldSimple>
          </w:p>
        </w:tc>
      </w:tr>
      <w:tr w:rsidR="00771E93" w:rsidRPr="004C046E" w:rsidTr="001D76B8">
        <w:trPr>
          <w:trHeight w:val="260"/>
        </w:trPr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  <w:rPr>
                <w:b/>
              </w:rPr>
            </w:pPr>
          </w:p>
        </w:tc>
        <w:tc>
          <w:tcPr>
            <w:tcW w:w="3478" w:type="dxa"/>
          </w:tcPr>
          <w:p w:rsidR="00771E93" w:rsidRPr="004C046E" w:rsidRDefault="001F17C8" w:rsidP="001F17C8">
            <w:pPr>
              <w:tabs>
                <w:tab w:val="left" w:pos="851"/>
              </w:tabs>
            </w:pPr>
            <w:r>
              <w:t>System Architect</w:t>
            </w: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</w:tr>
      <w:tr w:rsidR="00771E93" w:rsidRPr="004C046E" w:rsidTr="001D76B8">
        <w:trPr>
          <w:trHeight w:val="260"/>
        </w:trPr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3478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</w:tr>
      <w:tr w:rsidR="00771E93" w:rsidRPr="004C046E" w:rsidTr="001D76B8">
        <w:trPr>
          <w:trHeight w:val="260"/>
        </w:trPr>
        <w:tc>
          <w:tcPr>
            <w:tcW w:w="2024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3478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</w:p>
        </w:tc>
        <w:tc>
          <w:tcPr>
            <w:tcW w:w="4131" w:type="dxa"/>
          </w:tcPr>
          <w:p w:rsidR="00771E93" w:rsidRPr="004C046E" w:rsidRDefault="00771E93" w:rsidP="001D76B8">
            <w:pPr>
              <w:tabs>
                <w:tab w:val="left" w:pos="851"/>
              </w:tabs>
            </w:pPr>
            <w:r w:rsidRPr="004C046E">
              <w:t xml:space="preserve">date: </w:t>
            </w:r>
            <w:fldSimple w:instr=" DOCPROPERTY  eDMS  \* MERGEFORMAT ">
              <w:r w:rsidR="00CF0721">
                <w:t>See eDMS</w:t>
              </w:r>
            </w:fldSimple>
          </w:p>
        </w:tc>
      </w:tr>
    </w:tbl>
    <w:p w:rsidR="00771E93" w:rsidRPr="004C046E" w:rsidRDefault="00771E93" w:rsidP="00771E93">
      <w:pPr>
        <w:rPr>
          <w:b/>
          <w:sz w:val="24"/>
          <w:szCs w:val="24"/>
        </w:rPr>
      </w:pPr>
    </w:p>
    <w:p w:rsidR="00F41FB8" w:rsidRPr="004C046E" w:rsidRDefault="00F41FB8" w:rsidP="00771E93">
      <w:pPr>
        <w:rPr>
          <w:b/>
          <w:sz w:val="24"/>
        </w:rPr>
      </w:pPr>
      <w:r w:rsidRPr="004C046E">
        <w:rPr>
          <w:b/>
          <w:sz w:val="24"/>
        </w:rPr>
        <w:lastRenderedPageBreak/>
        <w:t>Table of Contents</w:t>
      </w:r>
    </w:p>
    <w:p w:rsidR="00F41FB8" w:rsidRPr="004C046E" w:rsidRDefault="00F41FB8"/>
    <w:p w:rsidR="00665907" w:rsidRDefault="00B73F7D">
      <w:pPr>
        <w:pStyle w:val="TOC1"/>
        <w:tabs>
          <w:tab w:val="left" w:pos="400"/>
          <w:tab w:val="right" w:leader="dot" w:pos="9967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C046E">
        <w:fldChar w:fldCharType="begin"/>
      </w:r>
      <w:r w:rsidR="00F41FB8" w:rsidRPr="004C046E">
        <w:instrText xml:space="preserve"> TOC \o "1-4" </w:instrText>
      </w:r>
      <w:r w:rsidRPr="004C046E">
        <w:fldChar w:fldCharType="separate"/>
      </w:r>
      <w:r w:rsidR="00665907">
        <w:rPr>
          <w:noProof/>
        </w:rPr>
        <w:t>1</w:t>
      </w:r>
      <w:r w:rsidR="00665907"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="00665907">
        <w:rPr>
          <w:noProof/>
        </w:rPr>
        <w:t>Introduction</w:t>
      </w:r>
      <w:r w:rsidR="00665907">
        <w:rPr>
          <w:noProof/>
        </w:rPr>
        <w:tab/>
      </w:r>
      <w:r w:rsidR="00665907">
        <w:rPr>
          <w:noProof/>
        </w:rPr>
        <w:fldChar w:fldCharType="begin"/>
      </w:r>
      <w:r w:rsidR="00665907">
        <w:rPr>
          <w:noProof/>
        </w:rPr>
        <w:instrText xml:space="preserve"> PAGEREF _Toc522313848 \h </w:instrText>
      </w:r>
      <w:r w:rsidR="00665907">
        <w:rPr>
          <w:noProof/>
        </w:rPr>
      </w:r>
      <w:r w:rsidR="00665907">
        <w:rPr>
          <w:noProof/>
        </w:rPr>
        <w:fldChar w:fldCharType="separate"/>
      </w:r>
      <w:r w:rsidR="00CF0721">
        <w:rPr>
          <w:noProof/>
        </w:rPr>
        <w:t>4</w:t>
      </w:r>
      <w:r w:rsidR="00665907">
        <w:rPr>
          <w:noProof/>
        </w:rPr>
        <w:fldChar w:fldCharType="end"/>
      </w:r>
    </w:p>
    <w:p w:rsidR="00665907" w:rsidRDefault="00665907">
      <w:pPr>
        <w:pStyle w:val="TOC2"/>
        <w:tabs>
          <w:tab w:val="left" w:pos="800"/>
          <w:tab w:val="right" w:leader="dot" w:pos="9967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_Toc522313849 \h </w:instrText>
      </w:r>
      <w:r>
        <w:fldChar w:fldCharType="separate"/>
      </w:r>
      <w:r w:rsidR="00CF0721">
        <w:t>4</w:t>
      </w:r>
      <w:r>
        <w:fldChar w:fldCharType="end"/>
      </w:r>
    </w:p>
    <w:p w:rsidR="00F41FB8" w:rsidRPr="004C046E" w:rsidRDefault="00B73F7D">
      <w:r w:rsidRPr="004C046E">
        <w:fldChar w:fldCharType="end"/>
      </w:r>
      <w:bookmarkStart w:id="0" w:name="_Toc502737781"/>
    </w:p>
    <w:p w:rsidR="00F41FB8" w:rsidRPr="004C046E" w:rsidRDefault="00F41FB8">
      <w:pPr>
        <w:pStyle w:val="Heading1"/>
      </w:pPr>
      <w:r w:rsidRPr="004C046E">
        <w:br w:type="page"/>
      </w:r>
      <w:bookmarkStart w:id="1" w:name="_Ref521843695"/>
      <w:bookmarkStart w:id="2" w:name="_Toc522313848"/>
      <w:r w:rsidRPr="004C046E">
        <w:lastRenderedPageBreak/>
        <w:t>Introduction</w:t>
      </w:r>
      <w:bookmarkEnd w:id="1"/>
      <w:bookmarkEnd w:id="2"/>
      <w:r w:rsidR="00A6485F">
        <w:t>1</w:t>
      </w:r>
    </w:p>
    <w:p w:rsidR="00F41FB8" w:rsidRPr="004C046E" w:rsidRDefault="00F41FB8">
      <w:pPr>
        <w:pStyle w:val="Heading2"/>
        <w:ind w:left="0" w:firstLine="0"/>
      </w:pPr>
      <w:bookmarkStart w:id="3" w:name="_Toc522313849"/>
      <w:r w:rsidRPr="004C046E">
        <w:t>Scope</w:t>
      </w:r>
      <w:bookmarkEnd w:id="3"/>
      <w:r w:rsidR="0031284B">
        <w:t>1</w:t>
      </w:r>
    </w:p>
    <w:p w:rsidR="00A6485F" w:rsidRDefault="00F41FB8" w:rsidP="00A37336">
      <w:r w:rsidRPr="004C046E">
        <w:t xml:space="preserve">This document </w:t>
      </w:r>
      <w:r w:rsidR="00F46928" w:rsidRPr="004C046E">
        <w:t xml:space="preserve">is the </w:t>
      </w:r>
      <w:r w:rsidR="00484F66">
        <w:t>…..</w:t>
      </w:r>
      <w:r w:rsidR="002C4841">
        <w:fldChar w:fldCharType="begin"/>
      </w:r>
      <w:r w:rsidR="002C4841">
        <w:instrText xml:space="preserve"> DOCPROPERTY "SystemName" \* MERGEFORMAT </w:instrText>
      </w:r>
      <w:r w:rsidR="002C4841">
        <w:fldChar w:fldCharType="end"/>
      </w:r>
      <w:r w:rsidR="004C7384" w:rsidRPr="004C046E">
        <w:t>.</w:t>
      </w:r>
    </w:p>
    <w:p w:rsidR="00A6485F" w:rsidRPr="004C046E" w:rsidRDefault="00A6485F" w:rsidP="00A6485F">
      <w:pPr>
        <w:pStyle w:val="Heading1"/>
      </w:pPr>
      <w:r w:rsidRPr="004C046E">
        <w:t>Introduction</w:t>
      </w:r>
      <w:r>
        <w:t>2</w:t>
      </w:r>
    </w:p>
    <w:p w:rsidR="00A6485F" w:rsidRDefault="00484F66" w:rsidP="00A37336">
      <w:pPr>
        <w:pStyle w:val="Heading2"/>
        <w:ind w:left="0" w:firstLine="0"/>
      </w:pPr>
      <w:r>
        <w:t>TopLevel</w:t>
      </w:r>
      <w:r w:rsidR="00670D1C">
        <w:t>Xsd</w:t>
      </w:r>
      <w:bookmarkStart w:id="4" w:name="_GoBack"/>
      <w:bookmarkEnd w:id="4"/>
      <w:r w:rsidR="00A6485F">
        <w:fldChar w:fldCharType="begin"/>
      </w:r>
      <w:r w:rsidR="00A6485F">
        <w:instrText xml:space="preserve"> DOCPROPERTY "SystemName" \* MERGEFORMAT </w:instrText>
      </w:r>
      <w:r w:rsidR="00A6485F">
        <w:fldChar w:fldCharType="end"/>
      </w:r>
    </w:p>
    <w:p w:rsidR="00A6485F" w:rsidRPr="004C046E" w:rsidRDefault="00A6485F" w:rsidP="00A6485F">
      <w:pPr>
        <w:pStyle w:val="Heading1"/>
      </w:pPr>
      <w:r w:rsidRPr="004C046E">
        <w:t>Introduction</w:t>
      </w:r>
      <w:r>
        <w:t>3</w:t>
      </w:r>
    </w:p>
    <w:p w:rsidR="00A6485F" w:rsidRPr="004C046E" w:rsidRDefault="00484F66" w:rsidP="00A6485F">
      <w:pPr>
        <w:pStyle w:val="Heading2"/>
        <w:ind w:left="0" w:firstLine="0"/>
      </w:pPr>
      <w:r>
        <w:t>Common</w:t>
      </w:r>
      <w:r w:rsidR="00670D1C">
        <w:t>Xsd</w:t>
      </w:r>
    </w:p>
    <w:p w:rsidR="00A6485F" w:rsidRDefault="00A6485F" w:rsidP="00A6485F">
      <w:r w:rsidRPr="004C046E">
        <w:t xml:space="preserve">This document is the System Interface Specification of the </w:t>
      </w:r>
      <w:r>
        <w:fldChar w:fldCharType="begin"/>
      </w:r>
      <w:r>
        <w:instrText xml:space="preserve"> DOCPROPERTY "SystemName" \* MERGEFORMAT </w:instrText>
      </w:r>
      <w:r>
        <w:fldChar w:fldCharType="end"/>
      </w:r>
      <w:r w:rsidRPr="004C046E">
        <w:t>.</w:t>
      </w:r>
    </w:p>
    <w:p w:rsidR="00484F66" w:rsidRDefault="00484F66" w:rsidP="00A6485F"/>
    <w:p w:rsidR="00484F66" w:rsidRPr="004C046E" w:rsidRDefault="00484F66" w:rsidP="00484F66">
      <w:pPr>
        <w:pStyle w:val="Heading1"/>
      </w:pPr>
      <w: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3"/>
        <w:gridCol w:w="4984"/>
      </w:tblGrid>
      <w:tr w:rsidR="00484F66" w:rsidTr="00484F66">
        <w:tc>
          <w:tcPr>
            <w:tcW w:w="4983" w:type="dxa"/>
          </w:tcPr>
          <w:p w:rsidR="00484F66" w:rsidRDefault="00484F66" w:rsidP="00A6485F"/>
        </w:tc>
        <w:tc>
          <w:tcPr>
            <w:tcW w:w="4984" w:type="dxa"/>
          </w:tcPr>
          <w:p w:rsidR="00484F66" w:rsidRDefault="00484F66" w:rsidP="00A6485F"/>
        </w:tc>
      </w:tr>
      <w:tr w:rsidR="00484F66" w:rsidTr="00484F66">
        <w:tc>
          <w:tcPr>
            <w:tcW w:w="4983" w:type="dxa"/>
          </w:tcPr>
          <w:p w:rsidR="00484F66" w:rsidRDefault="00484F66" w:rsidP="00A6485F"/>
        </w:tc>
        <w:tc>
          <w:tcPr>
            <w:tcW w:w="4984" w:type="dxa"/>
          </w:tcPr>
          <w:p w:rsidR="00484F66" w:rsidRDefault="00484F66" w:rsidP="00A6485F"/>
        </w:tc>
      </w:tr>
    </w:tbl>
    <w:p w:rsidR="00484F66" w:rsidRPr="004C046E" w:rsidRDefault="00484F66" w:rsidP="00A6485F"/>
    <w:p w:rsidR="00A6485F" w:rsidRPr="004C046E" w:rsidRDefault="00A6485F" w:rsidP="00A37336"/>
    <w:bookmarkEnd w:id="0"/>
    <w:p w:rsidR="00A37336" w:rsidRPr="004C046E" w:rsidRDefault="00A37336" w:rsidP="00A37336"/>
    <w:sectPr w:rsidR="00A37336" w:rsidRPr="004C046E" w:rsidSect="00DE6310">
      <w:type w:val="continuous"/>
      <w:pgSz w:w="11907" w:h="16840" w:code="9"/>
      <w:pgMar w:top="567" w:right="850" w:bottom="851" w:left="1080" w:header="1296" w:footer="1152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D56" w:rsidRDefault="004C1D56">
      <w:r>
        <w:separator/>
      </w:r>
    </w:p>
  </w:endnote>
  <w:endnote w:type="continuationSeparator" w:id="0">
    <w:p w:rsidR="004C1D56" w:rsidRDefault="004C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350"/>
      <w:gridCol w:w="3326"/>
      <w:gridCol w:w="3301"/>
    </w:tblGrid>
    <w:tr w:rsidR="000D4924" w:rsidRPr="006944F2" w:rsidTr="00DE6310">
      <w:trPr>
        <w:trHeight w:val="288"/>
      </w:trPr>
      <w:tc>
        <w:tcPr>
          <w:tcW w:w="3428" w:type="dxa"/>
          <w:shd w:val="clear" w:color="auto" w:fill="auto"/>
          <w:vAlign w:val="bottom"/>
        </w:tcPr>
        <w:p w:rsidR="000D4924" w:rsidRPr="00FC0E51" w:rsidRDefault="000D4924" w:rsidP="0029256B">
          <w:pPr>
            <w:pStyle w:val="Footer"/>
            <w:tabs>
              <w:tab w:val="clear" w:pos="4153"/>
              <w:tab w:val="clear" w:pos="8306"/>
              <w:tab w:val="right" w:pos="9639"/>
            </w:tabs>
            <w:rPr>
              <w:rFonts w:cs="Calibri"/>
              <w:noProof/>
              <w:sz w:val="16"/>
              <w:szCs w:val="16"/>
            </w:rPr>
          </w:pPr>
        </w:p>
      </w:tc>
      <w:tc>
        <w:tcPr>
          <w:tcW w:w="3404" w:type="dxa"/>
          <w:shd w:val="clear" w:color="auto" w:fill="auto"/>
          <w:vAlign w:val="center"/>
        </w:tcPr>
        <w:p w:rsidR="000D4924" w:rsidRPr="00FC0E51" w:rsidRDefault="000D4924" w:rsidP="004F5602">
          <w:pPr>
            <w:pStyle w:val="Footer"/>
            <w:tabs>
              <w:tab w:val="clear" w:pos="8306"/>
              <w:tab w:val="right" w:pos="9639"/>
            </w:tabs>
            <w:spacing w:line="288" w:lineRule="auto"/>
            <w:jc w:val="center"/>
            <w:rPr>
              <w:rFonts w:cs="Calibri"/>
              <w:noProof/>
              <w:sz w:val="16"/>
              <w:szCs w:val="16"/>
            </w:rPr>
          </w:pPr>
        </w:p>
      </w:tc>
      <w:tc>
        <w:tcPr>
          <w:tcW w:w="3361" w:type="dxa"/>
          <w:vAlign w:val="bottom"/>
        </w:tcPr>
        <w:p w:rsidR="000D4924" w:rsidRPr="00FC0E51" w:rsidRDefault="000D4924" w:rsidP="00415AFA">
          <w:pPr>
            <w:pStyle w:val="Footer"/>
            <w:tabs>
              <w:tab w:val="clear" w:pos="8306"/>
              <w:tab w:val="right" w:pos="9639"/>
            </w:tabs>
            <w:spacing w:line="288" w:lineRule="auto"/>
            <w:jc w:val="right"/>
            <w:rPr>
              <w:sz w:val="12"/>
            </w:rPr>
          </w:pPr>
          <w:r w:rsidRPr="00CE0379">
            <w:rPr>
              <w:sz w:val="16"/>
            </w:rPr>
            <w:t xml:space="preserve">Template </w:t>
          </w:r>
          <w:r w:rsidRPr="00CE0379">
            <w:rPr>
              <w:sz w:val="16"/>
            </w:rPr>
            <w:fldChar w:fldCharType="begin"/>
          </w:r>
          <w:r w:rsidRPr="00CE0379">
            <w:rPr>
              <w:sz w:val="16"/>
            </w:rPr>
            <w:instrText xml:space="preserve"> DOCPROPERTY  TemplateID  \* MERGEFORMAT </w:instrText>
          </w:r>
          <w:r w:rsidRPr="00CE0379">
            <w:rPr>
              <w:sz w:val="16"/>
            </w:rPr>
            <w:fldChar w:fldCharType="separate"/>
          </w:r>
          <w:r w:rsidR="00415AFA">
            <w:rPr>
              <w:sz w:val="16"/>
            </w:rPr>
            <w:t>Id</w:t>
          </w:r>
          <w:r w:rsidRPr="00CE0379">
            <w:rPr>
              <w:sz w:val="16"/>
            </w:rPr>
            <w:fldChar w:fldCharType="end"/>
          </w:r>
        </w:p>
      </w:tc>
    </w:tr>
  </w:tbl>
  <w:p w:rsidR="000D4924" w:rsidRDefault="000D4924" w:rsidP="004F5602">
    <w:pPr>
      <w:pStyle w:val="Footer"/>
      <w:tabs>
        <w:tab w:val="clear" w:pos="4153"/>
        <w:tab w:val="clear" w:pos="8306"/>
        <w:tab w:val="right" w:pos="9639"/>
      </w:tabs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365"/>
      <w:gridCol w:w="3328"/>
      <w:gridCol w:w="3284"/>
    </w:tblGrid>
    <w:tr w:rsidR="000D4924" w:rsidRPr="006944F2" w:rsidTr="00064FF0">
      <w:trPr>
        <w:trHeight w:val="288"/>
      </w:trPr>
      <w:tc>
        <w:tcPr>
          <w:tcW w:w="3434" w:type="dxa"/>
          <w:shd w:val="clear" w:color="auto" w:fill="auto"/>
          <w:vAlign w:val="bottom"/>
        </w:tcPr>
        <w:p w:rsidR="000D4924" w:rsidRPr="00FC0E51" w:rsidRDefault="000D4924" w:rsidP="00A174F1">
          <w:pPr>
            <w:pStyle w:val="Footer"/>
            <w:tabs>
              <w:tab w:val="clear" w:pos="4153"/>
              <w:tab w:val="clear" w:pos="8306"/>
              <w:tab w:val="right" w:pos="9639"/>
            </w:tabs>
            <w:rPr>
              <w:sz w:val="16"/>
              <w:szCs w:val="16"/>
            </w:rPr>
          </w:pPr>
          <w:r w:rsidRPr="00FC0E51">
            <w:rPr>
              <w:sz w:val="16"/>
              <w:szCs w:val="16"/>
            </w:rPr>
            <w:t>Internal</w:t>
          </w:r>
        </w:p>
      </w:tc>
      <w:tc>
        <w:tcPr>
          <w:tcW w:w="3411" w:type="dxa"/>
          <w:shd w:val="clear" w:color="auto" w:fill="auto"/>
          <w:vAlign w:val="bottom"/>
        </w:tcPr>
        <w:p w:rsidR="000D4924" w:rsidRPr="00FC0E51" w:rsidRDefault="000D4924" w:rsidP="00A174F1">
          <w:pPr>
            <w:pStyle w:val="Footer"/>
            <w:tabs>
              <w:tab w:val="clear" w:pos="8306"/>
              <w:tab w:val="right" w:pos="9639"/>
            </w:tabs>
            <w:spacing w:line="288" w:lineRule="auto"/>
            <w:jc w:val="center"/>
            <w:rPr>
              <w:rFonts w:cs="Calibri"/>
              <w:noProof/>
              <w:sz w:val="16"/>
              <w:szCs w:val="16"/>
            </w:rPr>
          </w:pPr>
        </w:p>
      </w:tc>
      <w:tc>
        <w:tcPr>
          <w:tcW w:w="3348" w:type="dxa"/>
          <w:vAlign w:val="bottom"/>
        </w:tcPr>
        <w:p w:rsidR="000D4924" w:rsidRPr="00FC0E51" w:rsidRDefault="000D4924" w:rsidP="00FC0E51">
          <w:pPr>
            <w:pStyle w:val="Footer"/>
            <w:tabs>
              <w:tab w:val="clear" w:pos="8306"/>
              <w:tab w:val="right" w:pos="9639"/>
            </w:tabs>
            <w:spacing w:line="288" w:lineRule="auto"/>
            <w:jc w:val="right"/>
            <w:rPr>
              <w:sz w:val="12"/>
            </w:rPr>
          </w:pPr>
          <w:r w:rsidRPr="00CE0379">
            <w:rPr>
              <w:sz w:val="16"/>
            </w:rPr>
            <w:t xml:space="preserve">Template </w:t>
          </w:r>
          <w:r w:rsidRPr="00CE0379">
            <w:rPr>
              <w:sz w:val="16"/>
            </w:rPr>
            <w:fldChar w:fldCharType="begin"/>
          </w:r>
          <w:r w:rsidRPr="00CE0379">
            <w:rPr>
              <w:sz w:val="16"/>
            </w:rPr>
            <w:instrText xml:space="preserve"> DOCPROPERTY  TemplateID  \* MERGEFORMAT </w:instrText>
          </w:r>
          <w:r w:rsidRPr="00CE0379">
            <w:rPr>
              <w:sz w:val="16"/>
            </w:rPr>
            <w:fldChar w:fldCharType="separate"/>
          </w:r>
          <w:r w:rsidR="00CF0721">
            <w:rPr>
              <w:sz w:val="16"/>
            </w:rPr>
            <w:t>EB-DPQS-B-66-0001-1.0</w:t>
          </w:r>
          <w:r w:rsidRPr="00CE0379">
            <w:rPr>
              <w:sz w:val="16"/>
            </w:rPr>
            <w:fldChar w:fldCharType="end"/>
          </w:r>
        </w:p>
      </w:tc>
    </w:tr>
  </w:tbl>
  <w:p w:rsidR="000D4924" w:rsidRDefault="000D4924">
    <w:pPr>
      <w:pStyle w:val="Footer"/>
      <w:tabs>
        <w:tab w:val="clear" w:pos="4153"/>
        <w:tab w:val="clear" w:pos="8306"/>
        <w:tab w:val="right" w:pos="9639"/>
      </w:tabs>
      <w:rPr>
        <w:sz w:val="12"/>
      </w:rPr>
    </w:pP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D56" w:rsidRDefault="004C1D56">
      <w:r>
        <w:separator/>
      </w:r>
    </w:p>
  </w:footnote>
  <w:footnote w:type="continuationSeparator" w:id="0">
    <w:p w:rsidR="004C1D56" w:rsidRDefault="004C1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80"/>
      <w:gridCol w:w="5823"/>
      <w:gridCol w:w="2038"/>
    </w:tblGrid>
    <w:tr w:rsidR="000D4924" w:rsidRPr="00CA6EA3" w:rsidTr="00254DEF">
      <w:tc>
        <w:tcPr>
          <w:tcW w:w="1780" w:type="dxa"/>
          <w:vAlign w:val="center"/>
        </w:tcPr>
        <w:p w:rsidR="000D4924" w:rsidRPr="00CA6EA3" w:rsidRDefault="00036D5B" w:rsidP="006B0736">
          <w:pPr>
            <w:pStyle w:val="Header"/>
            <w:spacing w:before="0" w:after="0"/>
            <w:rPr>
              <w:b w:val="0"/>
              <w:sz w:val="22"/>
              <w:szCs w:val="22"/>
              <w:u w:val="none"/>
            </w:rPr>
          </w:pPr>
          <w:r>
            <w:rPr>
              <w:szCs w:val="22"/>
              <w:u w:val="none"/>
            </w:rPr>
            <w:t>Bla</w:t>
          </w:r>
        </w:p>
      </w:tc>
      <w:tc>
        <w:tcPr>
          <w:tcW w:w="5823" w:type="dxa"/>
          <w:vAlign w:val="center"/>
        </w:tcPr>
        <w:p w:rsidR="000D4924" w:rsidRPr="00CA6EA3" w:rsidRDefault="000D4924" w:rsidP="00CA6EA3">
          <w:pPr>
            <w:pStyle w:val="Header"/>
            <w:spacing w:before="0" w:after="0"/>
            <w:jc w:val="center"/>
            <w:rPr>
              <w:b w:val="0"/>
              <w:sz w:val="28"/>
              <w:szCs w:val="28"/>
              <w:u w:val="none"/>
            </w:rPr>
          </w:pPr>
          <w:r w:rsidRPr="00CA6EA3">
            <w:rPr>
              <w:b w:val="0"/>
              <w:sz w:val="28"/>
              <w:szCs w:val="28"/>
              <w:u w:val="none"/>
            </w:rPr>
            <w:fldChar w:fldCharType="begin"/>
          </w:r>
          <w:r w:rsidRPr="00CA6EA3">
            <w:rPr>
              <w:sz w:val="28"/>
              <w:szCs w:val="28"/>
              <w:u w:val="none"/>
            </w:rPr>
            <w:instrText xml:space="preserve"> DOCPROPERTY  DocType  \* MERGEFORMAT </w:instrText>
          </w:r>
          <w:r w:rsidRPr="00CA6EA3">
            <w:rPr>
              <w:b w:val="0"/>
              <w:sz w:val="28"/>
              <w:szCs w:val="28"/>
              <w:u w:val="none"/>
            </w:rPr>
            <w:fldChar w:fldCharType="end"/>
          </w:r>
        </w:p>
        <w:p w:rsidR="000D4924" w:rsidRPr="00CA6EA3" w:rsidRDefault="000D4924" w:rsidP="00CA6EA3">
          <w:pPr>
            <w:pStyle w:val="Header"/>
            <w:spacing w:before="0" w:after="0"/>
            <w:jc w:val="center"/>
            <w:rPr>
              <w:b w:val="0"/>
              <w:sz w:val="22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SystemName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</w:tc>
      <w:tc>
        <w:tcPr>
          <w:tcW w:w="2038" w:type="dxa"/>
        </w:tcPr>
        <w:p w:rsidR="000D4924" w:rsidRPr="00B916C6" w:rsidRDefault="000D4924" w:rsidP="00CA6EA3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DocID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  <w:p w:rsidR="000D4924" w:rsidRPr="00B916C6" w:rsidRDefault="000D4924" w:rsidP="006B0736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>
            <w:rPr>
              <w:b w:val="0"/>
              <w:szCs w:val="22"/>
              <w:u w:val="none"/>
            </w:rPr>
            <w:t xml:space="preserve">Date: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DocDate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  <w:r>
            <w:rPr>
              <w:b w:val="0"/>
              <w:szCs w:val="22"/>
              <w:u w:val="none"/>
            </w:rPr>
            <w:fldChar w:fldCharType="begin"/>
          </w:r>
          <w:r>
            <w:rPr>
              <w:b w:val="0"/>
              <w:szCs w:val="22"/>
              <w:u w:val="none"/>
            </w:rPr>
            <w:instrText xml:space="preserve"> DOCPROPERTY  eDMS  \* MERGEFORMAT </w:instrText>
          </w:r>
          <w:r>
            <w:rPr>
              <w:b w:val="0"/>
              <w:szCs w:val="22"/>
              <w:u w:val="none"/>
            </w:rPr>
            <w:fldChar w:fldCharType="separate"/>
          </w:r>
          <w:r w:rsidR="00CF0721">
            <w:rPr>
              <w:b w:val="0"/>
              <w:szCs w:val="22"/>
              <w:u w:val="none"/>
            </w:rPr>
            <w:t>See eDMS</w:t>
          </w:r>
          <w:r>
            <w:rPr>
              <w:b w:val="0"/>
              <w:szCs w:val="22"/>
              <w:u w:val="none"/>
            </w:rPr>
            <w:fldChar w:fldCharType="end"/>
          </w:r>
        </w:p>
        <w:p w:rsidR="000D4924" w:rsidRPr="00B916C6" w:rsidRDefault="000D4924" w:rsidP="00CA6EA3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t xml:space="preserve">Version: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DocVersion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eDMS  \* MERGEFORMAT </w:instrText>
          </w:r>
          <w:r w:rsidRPr="00B916C6">
            <w:rPr>
              <w:b w:val="0"/>
              <w:szCs w:val="22"/>
              <w:u w:val="none"/>
            </w:rPr>
            <w:fldChar w:fldCharType="separate"/>
          </w:r>
          <w:r w:rsidR="00CF0721">
            <w:rPr>
              <w:b w:val="0"/>
              <w:szCs w:val="22"/>
              <w:u w:val="none"/>
            </w:rPr>
            <w:t>See eDMS</w: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  <w:p w:rsidR="000D4924" w:rsidRPr="00B916C6" w:rsidRDefault="000D4924" w:rsidP="00CA6EA3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t xml:space="preserve">Status: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DocStatus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eDMS  \* MERGEFORMAT </w:instrText>
          </w:r>
          <w:r w:rsidRPr="00B916C6">
            <w:rPr>
              <w:b w:val="0"/>
              <w:szCs w:val="22"/>
              <w:u w:val="none"/>
            </w:rPr>
            <w:fldChar w:fldCharType="separate"/>
          </w:r>
          <w:r w:rsidR="00CF0721">
            <w:rPr>
              <w:b w:val="0"/>
              <w:szCs w:val="22"/>
              <w:u w:val="none"/>
            </w:rPr>
            <w:t>See eDMS</w: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  <w:p w:rsidR="000D4924" w:rsidRPr="00CA6EA3" w:rsidRDefault="000D4924" w:rsidP="00CA6EA3">
          <w:pPr>
            <w:pStyle w:val="Header"/>
            <w:spacing w:before="0" w:after="0"/>
            <w:jc w:val="right"/>
            <w:rPr>
              <w:sz w:val="22"/>
              <w:szCs w:val="22"/>
              <w:u w:val="none"/>
            </w:rPr>
          </w:pPr>
          <w:r>
            <w:rPr>
              <w:b w:val="0"/>
              <w:snapToGrid w:val="0"/>
              <w:szCs w:val="22"/>
              <w:u w:val="none"/>
            </w:rPr>
            <w:t>P</w:t>
          </w:r>
          <w:r w:rsidRPr="00B916C6">
            <w:rPr>
              <w:b w:val="0"/>
              <w:snapToGrid w:val="0"/>
              <w:szCs w:val="22"/>
              <w:u w:val="none"/>
            </w:rPr>
            <w:t xml:space="preserve">age </w:t>
          </w:r>
          <w:r w:rsidRPr="00B916C6">
            <w:rPr>
              <w:b w:val="0"/>
              <w:snapToGrid w:val="0"/>
              <w:szCs w:val="22"/>
              <w:u w:val="none"/>
            </w:rPr>
            <w:fldChar w:fldCharType="begin"/>
          </w:r>
          <w:r w:rsidRPr="00B916C6">
            <w:rPr>
              <w:b w:val="0"/>
              <w:snapToGrid w:val="0"/>
              <w:szCs w:val="22"/>
              <w:u w:val="none"/>
            </w:rPr>
            <w:instrText xml:space="preserve"> PAGE </w:instrText>
          </w:r>
          <w:r w:rsidRPr="00B916C6">
            <w:rPr>
              <w:b w:val="0"/>
              <w:snapToGrid w:val="0"/>
              <w:szCs w:val="22"/>
              <w:u w:val="none"/>
            </w:rPr>
            <w:fldChar w:fldCharType="separate"/>
          </w:r>
          <w:r w:rsidR="00670D1C">
            <w:rPr>
              <w:b w:val="0"/>
              <w:noProof/>
              <w:snapToGrid w:val="0"/>
              <w:szCs w:val="22"/>
              <w:u w:val="none"/>
            </w:rPr>
            <w:t>3</w:t>
          </w:r>
          <w:r w:rsidRPr="00B916C6">
            <w:rPr>
              <w:b w:val="0"/>
              <w:snapToGrid w:val="0"/>
              <w:szCs w:val="22"/>
              <w:u w:val="none"/>
            </w:rPr>
            <w:fldChar w:fldCharType="end"/>
          </w:r>
          <w:r w:rsidRPr="00B916C6">
            <w:rPr>
              <w:b w:val="0"/>
              <w:snapToGrid w:val="0"/>
              <w:szCs w:val="22"/>
              <w:u w:val="none"/>
            </w:rPr>
            <w:t xml:space="preserve"> of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NUMPAGES </w:instrText>
          </w:r>
          <w:r w:rsidRPr="00B916C6">
            <w:rPr>
              <w:b w:val="0"/>
              <w:szCs w:val="22"/>
              <w:u w:val="none"/>
            </w:rPr>
            <w:fldChar w:fldCharType="separate"/>
          </w:r>
          <w:r w:rsidR="00670D1C">
            <w:rPr>
              <w:b w:val="0"/>
              <w:noProof/>
              <w:szCs w:val="22"/>
              <w:u w:val="none"/>
            </w:rPr>
            <w:t>3</w:t>
          </w:r>
          <w:r w:rsidRPr="00B916C6">
            <w:rPr>
              <w:b w:val="0"/>
              <w:noProof/>
              <w:szCs w:val="22"/>
              <w:u w:val="none"/>
            </w:rPr>
            <w:fldChar w:fldCharType="end"/>
          </w:r>
        </w:p>
      </w:tc>
    </w:tr>
  </w:tbl>
  <w:p w:rsidR="000D4924" w:rsidRDefault="000D4924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18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80"/>
      <w:gridCol w:w="5823"/>
      <w:gridCol w:w="2038"/>
    </w:tblGrid>
    <w:tr w:rsidR="000D4924" w:rsidRPr="00CA6EA3" w:rsidTr="00254DEF">
      <w:tc>
        <w:tcPr>
          <w:tcW w:w="1780" w:type="dxa"/>
          <w:vAlign w:val="center"/>
        </w:tcPr>
        <w:p w:rsidR="000D4924" w:rsidRPr="00B916C6" w:rsidRDefault="000D4924" w:rsidP="006B0736">
          <w:pPr>
            <w:pStyle w:val="Header"/>
            <w:spacing w:before="0" w:after="0"/>
            <w:rPr>
              <w:szCs w:val="22"/>
              <w:u w:val="none"/>
            </w:rPr>
          </w:pPr>
          <w:r w:rsidRPr="00B916C6">
            <w:rPr>
              <w:szCs w:val="22"/>
              <w:u w:val="none"/>
            </w:rPr>
            <w:t>PHILIPS</w:t>
          </w:r>
        </w:p>
        <w:p w:rsidR="000D4924" w:rsidRPr="00B916C6" w:rsidRDefault="000D4924" w:rsidP="006B0736">
          <w:pPr>
            <w:pStyle w:val="Header"/>
            <w:spacing w:before="0" w:after="0"/>
            <w:rPr>
              <w:szCs w:val="22"/>
              <w:u w:val="none"/>
            </w:rPr>
          </w:pPr>
          <w:r w:rsidRPr="00B916C6">
            <w:rPr>
              <w:szCs w:val="22"/>
              <w:u w:val="none"/>
            </w:rPr>
            <w:t>Digital Pathology</w:t>
          </w:r>
        </w:p>
        <w:p w:rsidR="000D4924" w:rsidRPr="00CA6EA3" w:rsidRDefault="000D4924" w:rsidP="006B0736">
          <w:pPr>
            <w:pStyle w:val="Header"/>
            <w:spacing w:before="0" w:after="0"/>
            <w:rPr>
              <w:b w:val="0"/>
              <w:sz w:val="22"/>
              <w:szCs w:val="22"/>
              <w:u w:val="none"/>
            </w:rPr>
          </w:pPr>
          <w:r w:rsidRPr="00B916C6">
            <w:rPr>
              <w:szCs w:val="22"/>
              <w:u w:val="none"/>
            </w:rPr>
            <w:t>Solutions</w:t>
          </w:r>
        </w:p>
      </w:tc>
      <w:tc>
        <w:tcPr>
          <w:tcW w:w="5823" w:type="dxa"/>
          <w:vAlign w:val="center"/>
        </w:tcPr>
        <w:p w:rsidR="000D4924" w:rsidRPr="00CA6EA3" w:rsidRDefault="000D4924" w:rsidP="00064FF0">
          <w:pPr>
            <w:pStyle w:val="Header"/>
            <w:spacing w:before="0" w:after="0"/>
            <w:jc w:val="center"/>
            <w:rPr>
              <w:b w:val="0"/>
              <w:sz w:val="28"/>
              <w:szCs w:val="28"/>
              <w:u w:val="none"/>
            </w:rPr>
          </w:pPr>
          <w:r w:rsidRPr="00CA6EA3">
            <w:rPr>
              <w:b w:val="0"/>
              <w:sz w:val="28"/>
              <w:szCs w:val="28"/>
              <w:u w:val="none"/>
            </w:rPr>
            <w:fldChar w:fldCharType="begin"/>
          </w:r>
          <w:r w:rsidRPr="00CA6EA3">
            <w:rPr>
              <w:sz w:val="28"/>
              <w:szCs w:val="28"/>
              <w:u w:val="none"/>
            </w:rPr>
            <w:instrText xml:space="preserve"> DOCPROPERTY  DocType  \* MERGEFORMAT </w:instrText>
          </w:r>
          <w:r w:rsidRPr="00CA6EA3">
            <w:rPr>
              <w:b w:val="0"/>
              <w:sz w:val="28"/>
              <w:szCs w:val="28"/>
              <w:u w:val="none"/>
            </w:rPr>
            <w:fldChar w:fldCharType="end"/>
          </w:r>
        </w:p>
        <w:p w:rsidR="000D4924" w:rsidRPr="00CA6EA3" w:rsidRDefault="000D4924" w:rsidP="00064FF0">
          <w:pPr>
            <w:pStyle w:val="Header"/>
            <w:spacing w:before="0" w:after="0"/>
            <w:jc w:val="center"/>
            <w:rPr>
              <w:b w:val="0"/>
              <w:sz w:val="22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SystemName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</w:tc>
      <w:tc>
        <w:tcPr>
          <w:tcW w:w="2038" w:type="dxa"/>
        </w:tcPr>
        <w:p w:rsidR="000D4924" w:rsidRPr="00B916C6" w:rsidRDefault="000D4924" w:rsidP="00CA6EA3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DocID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  <w:p w:rsidR="000D4924" w:rsidRPr="00B916C6" w:rsidRDefault="000D4924" w:rsidP="00CA6EA3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>
            <w:rPr>
              <w:b w:val="0"/>
              <w:szCs w:val="22"/>
              <w:u w:val="none"/>
            </w:rPr>
            <w:t xml:space="preserve">Date: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DocDate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  <w:r>
            <w:rPr>
              <w:b w:val="0"/>
              <w:szCs w:val="22"/>
              <w:u w:val="none"/>
            </w:rPr>
            <w:fldChar w:fldCharType="begin"/>
          </w:r>
          <w:r>
            <w:rPr>
              <w:b w:val="0"/>
              <w:szCs w:val="22"/>
              <w:u w:val="none"/>
            </w:rPr>
            <w:instrText xml:space="preserve"> DOCPROPERTY  eDMS  \* MERGEFORMAT </w:instrText>
          </w:r>
          <w:r>
            <w:rPr>
              <w:b w:val="0"/>
              <w:szCs w:val="22"/>
              <w:u w:val="none"/>
            </w:rPr>
            <w:fldChar w:fldCharType="separate"/>
          </w:r>
          <w:r w:rsidR="00CF0721">
            <w:rPr>
              <w:b w:val="0"/>
              <w:szCs w:val="22"/>
              <w:u w:val="none"/>
            </w:rPr>
            <w:t>See eDMS</w:t>
          </w:r>
          <w:r>
            <w:rPr>
              <w:b w:val="0"/>
              <w:szCs w:val="22"/>
              <w:u w:val="none"/>
            </w:rPr>
            <w:fldChar w:fldCharType="end"/>
          </w:r>
        </w:p>
        <w:p w:rsidR="000D4924" w:rsidRPr="00B916C6" w:rsidRDefault="000D4924" w:rsidP="00CA6EA3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t xml:space="preserve">Version: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DocVersion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eDMS  \* MERGEFORMAT </w:instrText>
          </w:r>
          <w:r w:rsidRPr="00B916C6">
            <w:rPr>
              <w:b w:val="0"/>
              <w:szCs w:val="22"/>
              <w:u w:val="none"/>
            </w:rPr>
            <w:fldChar w:fldCharType="separate"/>
          </w:r>
          <w:r w:rsidR="00CF0721">
            <w:rPr>
              <w:b w:val="0"/>
              <w:szCs w:val="22"/>
              <w:u w:val="none"/>
            </w:rPr>
            <w:t>See eDMS</w: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  <w:p w:rsidR="000D4924" w:rsidRPr="00B916C6" w:rsidRDefault="000D4924" w:rsidP="00CA6EA3">
          <w:pPr>
            <w:pStyle w:val="Header"/>
            <w:spacing w:before="0" w:after="0"/>
            <w:jc w:val="right"/>
            <w:rPr>
              <w:b w:val="0"/>
              <w:szCs w:val="22"/>
              <w:u w:val="none"/>
            </w:rPr>
          </w:pPr>
          <w:r w:rsidRPr="00B916C6">
            <w:rPr>
              <w:b w:val="0"/>
              <w:szCs w:val="22"/>
              <w:u w:val="none"/>
            </w:rPr>
            <w:t xml:space="preserve">Status: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DocStatus  \* MERGEFORMAT </w:instrText>
          </w:r>
          <w:r w:rsidRPr="00B916C6">
            <w:rPr>
              <w:b w:val="0"/>
              <w:szCs w:val="22"/>
              <w:u w:val="none"/>
            </w:rPr>
            <w:fldChar w:fldCharType="end"/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DOCPROPERTY  eDMS  \* MERGEFORMAT </w:instrText>
          </w:r>
          <w:r w:rsidRPr="00B916C6">
            <w:rPr>
              <w:b w:val="0"/>
              <w:szCs w:val="22"/>
              <w:u w:val="none"/>
            </w:rPr>
            <w:fldChar w:fldCharType="separate"/>
          </w:r>
          <w:r w:rsidR="00CF0721">
            <w:rPr>
              <w:b w:val="0"/>
              <w:szCs w:val="22"/>
              <w:u w:val="none"/>
            </w:rPr>
            <w:t>See eDMS</w:t>
          </w:r>
          <w:r w:rsidRPr="00B916C6">
            <w:rPr>
              <w:b w:val="0"/>
              <w:szCs w:val="22"/>
              <w:u w:val="none"/>
            </w:rPr>
            <w:fldChar w:fldCharType="end"/>
          </w:r>
        </w:p>
        <w:p w:rsidR="000D4924" w:rsidRPr="00B916C6" w:rsidRDefault="000D4924" w:rsidP="00CA6EA3">
          <w:pPr>
            <w:pStyle w:val="Header"/>
            <w:spacing w:before="0" w:after="0"/>
            <w:jc w:val="right"/>
            <w:rPr>
              <w:szCs w:val="22"/>
              <w:u w:val="none"/>
            </w:rPr>
          </w:pPr>
          <w:r w:rsidRPr="00B916C6">
            <w:rPr>
              <w:b w:val="0"/>
              <w:snapToGrid w:val="0"/>
              <w:szCs w:val="22"/>
              <w:u w:val="none"/>
            </w:rPr>
            <w:t xml:space="preserve">page </w:t>
          </w:r>
          <w:r w:rsidRPr="00B916C6">
            <w:rPr>
              <w:b w:val="0"/>
              <w:snapToGrid w:val="0"/>
              <w:szCs w:val="22"/>
              <w:u w:val="none"/>
            </w:rPr>
            <w:fldChar w:fldCharType="begin"/>
          </w:r>
          <w:r w:rsidRPr="00B916C6">
            <w:rPr>
              <w:b w:val="0"/>
              <w:snapToGrid w:val="0"/>
              <w:szCs w:val="22"/>
              <w:u w:val="none"/>
            </w:rPr>
            <w:instrText xml:space="preserve"> PAGE </w:instrText>
          </w:r>
          <w:r w:rsidRPr="00B916C6">
            <w:rPr>
              <w:b w:val="0"/>
              <w:snapToGrid w:val="0"/>
              <w:szCs w:val="22"/>
              <w:u w:val="none"/>
            </w:rPr>
            <w:fldChar w:fldCharType="separate"/>
          </w:r>
          <w:r w:rsidR="00665907">
            <w:rPr>
              <w:b w:val="0"/>
              <w:noProof/>
              <w:snapToGrid w:val="0"/>
              <w:szCs w:val="22"/>
              <w:u w:val="none"/>
            </w:rPr>
            <w:t>4</w:t>
          </w:r>
          <w:r w:rsidRPr="00B916C6">
            <w:rPr>
              <w:b w:val="0"/>
              <w:snapToGrid w:val="0"/>
              <w:szCs w:val="22"/>
              <w:u w:val="none"/>
            </w:rPr>
            <w:fldChar w:fldCharType="end"/>
          </w:r>
          <w:r w:rsidRPr="00B916C6">
            <w:rPr>
              <w:b w:val="0"/>
              <w:snapToGrid w:val="0"/>
              <w:szCs w:val="22"/>
              <w:u w:val="none"/>
            </w:rPr>
            <w:t xml:space="preserve"> of </w:t>
          </w:r>
          <w:r w:rsidRPr="00B916C6">
            <w:rPr>
              <w:b w:val="0"/>
              <w:szCs w:val="22"/>
              <w:u w:val="none"/>
            </w:rPr>
            <w:fldChar w:fldCharType="begin"/>
          </w:r>
          <w:r w:rsidRPr="00B916C6">
            <w:rPr>
              <w:b w:val="0"/>
              <w:szCs w:val="22"/>
              <w:u w:val="none"/>
            </w:rPr>
            <w:instrText xml:space="preserve"> NUMPAGES </w:instrText>
          </w:r>
          <w:r w:rsidRPr="00B916C6">
            <w:rPr>
              <w:b w:val="0"/>
              <w:szCs w:val="22"/>
              <w:u w:val="none"/>
            </w:rPr>
            <w:fldChar w:fldCharType="separate"/>
          </w:r>
          <w:r w:rsidR="00CF0721">
            <w:rPr>
              <w:b w:val="0"/>
              <w:noProof/>
              <w:szCs w:val="22"/>
              <w:u w:val="none"/>
            </w:rPr>
            <w:t>4</w:t>
          </w:r>
          <w:r w:rsidRPr="00B916C6">
            <w:rPr>
              <w:b w:val="0"/>
              <w:noProof/>
              <w:szCs w:val="22"/>
              <w:u w:val="none"/>
            </w:rPr>
            <w:fldChar w:fldCharType="end"/>
          </w:r>
        </w:p>
      </w:tc>
    </w:tr>
  </w:tbl>
  <w:p w:rsidR="000D4924" w:rsidRDefault="000D4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7D1"/>
    <w:multiLevelType w:val="hybridMultilevel"/>
    <w:tmpl w:val="0B08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83D"/>
    <w:multiLevelType w:val="hybridMultilevel"/>
    <w:tmpl w:val="FF9463F0"/>
    <w:lvl w:ilvl="0" w:tplc="DCBA4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1772"/>
    <w:multiLevelType w:val="hybridMultilevel"/>
    <w:tmpl w:val="3A12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5FF4"/>
    <w:multiLevelType w:val="multilevel"/>
    <w:tmpl w:val="AA864B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CDB69AD"/>
    <w:multiLevelType w:val="hybridMultilevel"/>
    <w:tmpl w:val="AAF0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3232E"/>
    <w:multiLevelType w:val="hybridMultilevel"/>
    <w:tmpl w:val="C568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C8F"/>
    <w:multiLevelType w:val="hybridMultilevel"/>
    <w:tmpl w:val="606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74038"/>
    <w:multiLevelType w:val="hybridMultilevel"/>
    <w:tmpl w:val="A824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736F6"/>
    <w:multiLevelType w:val="hybridMultilevel"/>
    <w:tmpl w:val="8CF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80D4C"/>
    <w:multiLevelType w:val="hybridMultilevel"/>
    <w:tmpl w:val="6332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20744"/>
    <w:multiLevelType w:val="hybridMultilevel"/>
    <w:tmpl w:val="26E8EDE2"/>
    <w:lvl w:ilvl="0" w:tplc="9AA2AB7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4B7521"/>
    <w:multiLevelType w:val="hybridMultilevel"/>
    <w:tmpl w:val="67E2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2679D"/>
    <w:multiLevelType w:val="hybridMultilevel"/>
    <w:tmpl w:val="9BA4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E1523"/>
    <w:multiLevelType w:val="hybridMultilevel"/>
    <w:tmpl w:val="0392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E75ED"/>
    <w:multiLevelType w:val="hybridMultilevel"/>
    <w:tmpl w:val="9A58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27693"/>
    <w:multiLevelType w:val="hybridMultilevel"/>
    <w:tmpl w:val="8F4E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D343B"/>
    <w:multiLevelType w:val="hybridMultilevel"/>
    <w:tmpl w:val="DBC6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10B03"/>
    <w:multiLevelType w:val="hybridMultilevel"/>
    <w:tmpl w:val="2B92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20E93"/>
    <w:multiLevelType w:val="hybridMultilevel"/>
    <w:tmpl w:val="7B60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34B2A"/>
    <w:multiLevelType w:val="hybridMultilevel"/>
    <w:tmpl w:val="95A6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B84076"/>
    <w:multiLevelType w:val="hybridMultilevel"/>
    <w:tmpl w:val="4B58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706EC"/>
    <w:multiLevelType w:val="hybridMultilevel"/>
    <w:tmpl w:val="D3701832"/>
    <w:lvl w:ilvl="0" w:tplc="FFFFFFFF">
      <w:start w:val="1"/>
      <w:numFmt w:val="decimal"/>
      <w:pStyle w:val="Figuretitle"/>
      <w:lvlText w:val="Fig %1."/>
      <w:lvlJc w:val="left"/>
      <w:pPr>
        <w:tabs>
          <w:tab w:val="num" w:pos="1080"/>
        </w:tabs>
        <w:ind w:left="640" w:hanging="6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F6699A"/>
    <w:multiLevelType w:val="hybridMultilevel"/>
    <w:tmpl w:val="1FD2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A2FC5"/>
    <w:multiLevelType w:val="hybridMultilevel"/>
    <w:tmpl w:val="950A219E"/>
    <w:lvl w:ilvl="0" w:tplc="FBAECECE">
      <w:start w:val="1"/>
      <w:numFmt w:val="bullet"/>
      <w:pStyle w:val="Lijstopsommingvervolg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8310C1"/>
    <w:multiLevelType w:val="hybridMultilevel"/>
    <w:tmpl w:val="CA28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66796"/>
    <w:multiLevelType w:val="hybridMultilevel"/>
    <w:tmpl w:val="442A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655FDC"/>
    <w:multiLevelType w:val="hybridMultilevel"/>
    <w:tmpl w:val="9E0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A4B32"/>
    <w:multiLevelType w:val="hybridMultilevel"/>
    <w:tmpl w:val="0CB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66EEE"/>
    <w:multiLevelType w:val="hybridMultilevel"/>
    <w:tmpl w:val="D14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346FC"/>
    <w:multiLevelType w:val="hybridMultilevel"/>
    <w:tmpl w:val="F632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81917"/>
    <w:multiLevelType w:val="hybridMultilevel"/>
    <w:tmpl w:val="5DEEFEEA"/>
    <w:lvl w:ilvl="0" w:tplc="14B2483C">
      <w:start w:val="1"/>
      <w:numFmt w:val="decimal"/>
      <w:pStyle w:val="Genummerdelijst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155415"/>
    <w:multiLevelType w:val="hybridMultilevel"/>
    <w:tmpl w:val="FE18A9C0"/>
    <w:lvl w:ilvl="0" w:tplc="65BA0D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64969"/>
    <w:multiLevelType w:val="hybridMultilevel"/>
    <w:tmpl w:val="11D2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84DA8"/>
    <w:multiLevelType w:val="hybridMultilevel"/>
    <w:tmpl w:val="BEC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3A56"/>
    <w:multiLevelType w:val="hybridMultilevel"/>
    <w:tmpl w:val="4C80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41882"/>
    <w:multiLevelType w:val="hybridMultilevel"/>
    <w:tmpl w:val="DB48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4C34D8"/>
    <w:multiLevelType w:val="hybridMultilevel"/>
    <w:tmpl w:val="00DE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E1726"/>
    <w:multiLevelType w:val="hybridMultilevel"/>
    <w:tmpl w:val="6E54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66BEC"/>
    <w:multiLevelType w:val="hybridMultilevel"/>
    <w:tmpl w:val="09DE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A5661C"/>
    <w:multiLevelType w:val="hybridMultilevel"/>
    <w:tmpl w:val="2440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D101D"/>
    <w:multiLevelType w:val="hybridMultilevel"/>
    <w:tmpl w:val="C418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2550F8"/>
    <w:multiLevelType w:val="hybridMultilevel"/>
    <w:tmpl w:val="240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CB3533"/>
    <w:multiLevelType w:val="hybridMultilevel"/>
    <w:tmpl w:val="2386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B75424"/>
    <w:multiLevelType w:val="hybridMultilevel"/>
    <w:tmpl w:val="86644E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4" w15:restartNumberingAfterBreak="0">
    <w:nsid w:val="6A3720FC"/>
    <w:multiLevelType w:val="hybridMultilevel"/>
    <w:tmpl w:val="4EE8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4E531A"/>
    <w:multiLevelType w:val="hybridMultilevel"/>
    <w:tmpl w:val="BD74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DA1B22"/>
    <w:multiLevelType w:val="hybridMultilevel"/>
    <w:tmpl w:val="1118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871F88"/>
    <w:multiLevelType w:val="hybridMultilevel"/>
    <w:tmpl w:val="CD7A6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7901"/>
    <w:multiLevelType w:val="hybridMultilevel"/>
    <w:tmpl w:val="C51C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1967E4"/>
    <w:multiLevelType w:val="hybridMultilevel"/>
    <w:tmpl w:val="CD0A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94565"/>
    <w:multiLevelType w:val="hybridMultilevel"/>
    <w:tmpl w:val="F4AC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5F34A3"/>
    <w:multiLevelType w:val="hybridMultilevel"/>
    <w:tmpl w:val="111A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B70CE"/>
    <w:multiLevelType w:val="hybridMultilevel"/>
    <w:tmpl w:val="A358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3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4"/>
  </w:num>
  <w:num w:numId="9">
    <w:abstractNumId w:val="27"/>
  </w:num>
  <w:num w:numId="10">
    <w:abstractNumId w:val="26"/>
  </w:num>
  <w:num w:numId="11">
    <w:abstractNumId w:val="11"/>
  </w:num>
  <w:num w:numId="12">
    <w:abstractNumId w:val="39"/>
  </w:num>
  <w:num w:numId="13">
    <w:abstractNumId w:val="38"/>
  </w:num>
  <w:num w:numId="14">
    <w:abstractNumId w:val="41"/>
  </w:num>
  <w:num w:numId="15">
    <w:abstractNumId w:val="31"/>
  </w:num>
  <w:num w:numId="16">
    <w:abstractNumId w:val="42"/>
  </w:num>
  <w:num w:numId="17">
    <w:abstractNumId w:val="0"/>
  </w:num>
  <w:num w:numId="18">
    <w:abstractNumId w:val="4"/>
  </w:num>
  <w:num w:numId="19">
    <w:abstractNumId w:val="19"/>
  </w:num>
  <w:num w:numId="20">
    <w:abstractNumId w:val="17"/>
  </w:num>
  <w:num w:numId="21">
    <w:abstractNumId w:val="20"/>
  </w:num>
  <w:num w:numId="22">
    <w:abstractNumId w:val="34"/>
  </w:num>
  <w:num w:numId="23">
    <w:abstractNumId w:val="45"/>
  </w:num>
  <w:num w:numId="24">
    <w:abstractNumId w:val="36"/>
  </w:num>
  <w:num w:numId="25">
    <w:abstractNumId w:val="50"/>
  </w:num>
  <w:num w:numId="26">
    <w:abstractNumId w:val="6"/>
  </w:num>
  <w:num w:numId="27">
    <w:abstractNumId w:val="15"/>
  </w:num>
  <w:num w:numId="28">
    <w:abstractNumId w:val="14"/>
  </w:num>
  <w:num w:numId="29">
    <w:abstractNumId w:val="49"/>
  </w:num>
  <w:num w:numId="30">
    <w:abstractNumId w:val="5"/>
  </w:num>
  <w:num w:numId="31">
    <w:abstractNumId w:val="46"/>
  </w:num>
  <w:num w:numId="32">
    <w:abstractNumId w:val="22"/>
  </w:num>
  <w:num w:numId="33">
    <w:abstractNumId w:val="28"/>
  </w:num>
  <w:num w:numId="34">
    <w:abstractNumId w:val="33"/>
  </w:num>
  <w:num w:numId="35">
    <w:abstractNumId w:val="37"/>
  </w:num>
  <w:num w:numId="36">
    <w:abstractNumId w:val="29"/>
  </w:num>
  <w:num w:numId="37">
    <w:abstractNumId w:val="2"/>
  </w:num>
  <w:num w:numId="38">
    <w:abstractNumId w:val="43"/>
  </w:num>
  <w:num w:numId="39">
    <w:abstractNumId w:val="32"/>
  </w:num>
  <w:num w:numId="40">
    <w:abstractNumId w:val="44"/>
  </w:num>
  <w:num w:numId="41">
    <w:abstractNumId w:val="51"/>
  </w:num>
  <w:num w:numId="42">
    <w:abstractNumId w:val="16"/>
  </w:num>
  <w:num w:numId="43">
    <w:abstractNumId w:val="25"/>
  </w:num>
  <w:num w:numId="44">
    <w:abstractNumId w:val="47"/>
  </w:num>
  <w:num w:numId="45">
    <w:abstractNumId w:val="18"/>
  </w:num>
  <w:num w:numId="46">
    <w:abstractNumId w:val="7"/>
  </w:num>
  <w:num w:numId="47">
    <w:abstractNumId w:val="40"/>
  </w:num>
  <w:num w:numId="48">
    <w:abstractNumId w:val="52"/>
  </w:num>
  <w:num w:numId="49">
    <w:abstractNumId w:val="13"/>
  </w:num>
  <w:num w:numId="50">
    <w:abstractNumId w:val="1"/>
  </w:num>
  <w:num w:numId="51">
    <w:abstractNumId w:val="8"/>
  </w:num>
  <w:num w:numId="52">
    <w:abstractNumId w:val="48"/>
  </w:num>
  <w:num w:numId="53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fgDocument.ConfigStructure" w:val="[Config]&lt;CRLF&gt;Nodes=1&lt;CRLF&gt;Node1=MainNode1&lt;CRLF&gt;DefNode=MainNode1&lt;CRLF&gt;[MainNode1]&lt;CRLF&gt;Name=Default&lt;CRLF&gt;Nodes=1&lt;CRLF&gt;DefNode=MainNode1.MainNode1&lt;CRLF&gt;Node1=MainNode1.MainNode1&lt;CRLF&gt;[MainNode1.MainNode1]&lt;CRLF&gt;Name=Default&lt;CRLF&gt;"/>
    <w:docVar w:name="cfgDocument.Default.Default" w:val="&lt;CRLF&gt;[System.MainNode1.Layout1]&lt;CRLF&gt;Initialized=txt,0&lt;CRLF&gt;&lt;CRLF&gt;[System]&lt;CRLF&gt;Nodes=txt,&lt;CRLF&gt;"/>
  </w:docVars>
  <w:rsids>
    <w:rsidRoot w:val="00CF0721"/>
    <w:rsid w:val="000010DB"/>
    <w:rsid w:val="00001BD3"/>
    <w:rsid w:val="00010A44"/>
    <w:rsid w:val="0001134D"/>
    <w:rsid w:val="00021BC9"/>
    <w:rsid w:val="000244B7"/>
    <w:rsid w:val="00030766"/>
    <w:rsid w:val="00031181"/>
    <w:rsid w:val="00031AC3"/>
    <w:rsid w:val="000348FA"/>
    <w:rsid w:val="000357AF"/>
    <w:rsid w:val="00036D5B"/>
    <w:rsid w:val="00040BB9"/>
    <w:rsid w:val="00041565"/>
    <w:rsid w:val="000457DC"/>
    <w:rsid w:val="00046079"/>
    <w:rsid w:val="000513C8"/>
    <w:rsid w:val="00051FF7"/>
    <w:rsid w:val="00055308"/>
    <w:rsid w:val="00057683"/>
    <w:rsid w:val="00061732"/>
    <w:rsid w:val="00064FF0"/>
    <w:rsid w:val="00065BA3"/>
    <w:rsid w:val="00067EC7"/>
    <w:rsid w:val="00075253"/>
    <w:rsid w:val="00077F84"/>
    <w:rsid w:val="0008248C"/>
    <w:rsid w:val="00086837"/>
    <w:rsid w:val="00095490"/>
    <w:rsid w:val="00095FB7"/>
    <w:rsid w:val="000A27F3"/>
    <w:rsid w:val="000A3F13"/>
    <w:rsid w:val="000B12FF"/>
    <w:rsid w:val="000B13A1"/>
    <w:rsid w:val="000B1CE5"/>
    <w:rsid w:val="000B2C3B"/>
    <w:rsid w:val="000B420C"/>
    <w:rsid w:val="000B47EE"/>
    <w:rsid w:val="000C252A"/>
    <w:rsid w:val="000C4A99"/>
    <w:rsid w:val="000C4C7F"/>
    <w:rsid w:val="000C4FD3"/>
    <w:rsid w:val="000C7180"/>
    <w:rsid w:val="000D439E"/>
    <w:rsid w:val="000D4924"/>
    <w:rsid w:val="000D6C4F"/>
    <w:rsid w:val="000D6CAB"/>
    <w:rsid w:val="000D7A73"/>
    <w:rsid w:val="000D7E2B"/>
    <w:rsid w:val="000E0180"/>
    <w:rsid w:val="000E189A"/>
    <w:rsid w:val="000E7C76"/>
    <w:rsid w:val="000F00BC"/>
    <w:rsid w:val="000F09F7"/>
    <w:rsid w:val="000F2026"/>
    <w:rsid w:val="000F2F7A"/>
    <w:rsid w:val="000F3678"/>
    <w:rsid w:val="000F59B1"/>
    <w:rsid w:val="0010058B"/>
    <w:rsid w:val="00100B24"/>
    <w:rsid w:val="001051C3"/>
    <w:rsid w:val="001052F7"/>
    <w:rsid w:val="00113C72"/>
    <w:rsid w:val="00116CFB"/>
    <w:rsid w:val="0012168D"/>
    <w:rsid w:val="00121FDD"/>
    <w:rsid w:val="001227DD"/>
    <w:rsid w:val="00122EEF"/>
    <w:rsid w:val="001233E1"/>
    <w:rsid w:val="001237A3"/>
    <w:rsid w:val="00124503"/>
    <w:rsid w:val="00125716"/>
    <w:rsid w:val="00125BDC"/>
    <w:rsid w:val="001270D2"/>
    <w:rsid w:val="0012790B"/>
    <w:rsid w:val="001319EE"/>
    <w:rsid w:val="001326B0"/>
    <w:rsid w:val="0013283D"/>
    <w:rsid w:val="00132BBD"/>
    <w:rsid w:val="0013754B"/>
    <w:rsid w:val="00137DFC"/>
    <w:rsid w:val="0014199F"/>
    <w:rsid w:val="0014248C"/>
    <w:rsid w:val="00147A64"/>
    <w:rsid w:val="00152273"/>
    <w:rsid w:val="001527DE"/>
    <w:rsid w:val="001535F0"/>
    <w:rsid w:val="00153788"/>
    <w:rsid w:val="00154AC2"/>
    <w:rsid w:val="00155841"/>
    <w:rsid w:val="00157AEE"/>
    <w:rsid w:val="00160273"/>
    <w:rsid w:val="00162498"/>
    <w:rsid w:val="00163E48"/>
    <w:rsid w:val="001660ED"/>
    <w:rsid w:val="00171B77"/>
    <w:rsid w:val="00173999"/>
    <w:rsid w:val="00177338"/>
    <w:rsid w:val="00180C38"/>
    <w:rsid w:val="00184CE6"/>
    <w:rsid w:val="00185A46"/>
    <w:rsid w:val="00196067"/>
    <w:rsid w:val="00196EFE"/>
    <w:rsid w:val="001978EF"/>
    <w:rsid w:val="001A060D"/>
    <w:rsid w:val="001A3323"/>
    <w:rsid w:val="001A3E07"/>
    <w:rsid w:val="001A79A8"/>
    <w:rsid w:val="001B0A5E"/>
    <w:rsid w:val="001B5757"/>
    <w:rsid w:val="001B7376"/>
    <w:rsid w:val="001C0212"/>
    <w:rsid w:val="001C1AF2"/>
    <w:rsid w:val="001C3E32"/>
    <w:rsid w:val="001C4B78"/>
    <w:rsid w:val="001C6365"/>
    <w:rsid w:val="001D6550"/>
    <w:rsid w:val="001D76B8"/>
    <w:rsid w:val="001D77DD"/>
    <w:rsid w:val="001E2DD2"/>
    <w:rsid w:val="001E6A32"/>
    <w:rsid w:val="001E6E46"/>
    <w:rsid w:val="001E72C6"/>
    <w:rsid w:val="001E7B61"/>
    <w:rsid w:val="001F17C8"/>
    <w:rsid w:val="001F7EA7"/>
    <w:rsid w:val="00201FF0"/>
    <w:rsid w:val="0020394B"/>
    <w:rsid w:val="002046B7"/>
    <w:rsid w:val="00204AEE"/>
    <w:rsid w:val="00205376"/>
    <w:rsid w:val="00205570"/>
    <w:rsid w:val="0021035C"/>
    <w:rsid w:val="00213B00"/>
    <w:rsid w:val="00214F31"/>
    <w:rsid w:val="0021564C"/>
    <w:rsid w:val="002226CA"/>
    <w:rsid w:val="0022328D"/>
    <w:rsid w:val="00230F27"/>
    <w:rsid w:val="002317D3"/>
    <w:rsid w:val="00236683"/>
    <w:rsid w:val="002371C6"/>
    <w:rsid w:val="00237BB3"/>
    <w:rsid w:val="00237E3D"/>
    <w:rsid w:val="0024069D"/>
    <w:rsid w:val="0024085B"/>
    <w:rsid w:val="00240CA9"/>
    <w:rsid w:val="00242D4D"/>
    <w:rsid w:val="00244778"/>
    <w:rsid w:val="002502D3"/>
    <w:rsid w:val="00250E72"/>
    <w:rsid w:val="00252ACC"/>
    <w:rsid w:val="002535D1"/>
    <w:rsid w:val="00253DE3"/>
    <w:rsid w:val="00254AEA"/>
    <w:rsid w:val="00254DEF"/>
    <w:rsid w:val="00260128"/>
    <w:rsid w:val="002608C2"/>
    <w:rsid w:val="00263732"/>
    <w:rsid w:val="00266A87"/>
    <w:rsid w:val="0026708A"/>
    <w:rsid w:val="0026793E"/>
    <w:rsid w:val="00270884"/>
    <w:rsid w:val="00271336"/>
    <w:rsid w:val="002727E7"/>
    <w:rsid w:val="00272822"/>
    <w:rsid w:val="00283F18"/>
    <w:rsid w:val="002924D9"/>
    <w:rsid w:val="0029256B"/>
    <w:rsid w:val="00292EAF"/>
    <w:rsid w:val="002967E6"/>
    <w:rsid w:val="00296FF4"/>
    <w:rsid w:val="002A0BB7"/>
    <w:rsid w:val="002A2DB6"/>
    <w:rsid w:val="002A6EB4"/>
    <w:rsid w:val="002A7AE7"/>
    <w:rsid w:val="002B3384"/>
    <w:rsid w:val="002B681C"/>
    <w:rsid w:val="002C4841"/>
    <w:rsid w:val="002C4CB7"/>
    <w:rsid w:val="002C4E73"/>
    <w:rsid w:val="002C790F"/>
    <w:rsid w:val="002D2724"/>
    <w:rsid w:val="002D31D2"/>
    <w:rsid w:val="002D62D9"/>
    <w:rsid w:val="002D658C"/>
    <w:rsid w:val="002D76D1"/>
    <w:rsid w:val="002E2017"/>
    <w:rsid w:val="002E60A5"/>
    <w:rsid w:val="002E6255"/>
    <w:rsid w:val="002E7FE8"/>
    <w:rsid w:val="002F785E"/>
    <w:rsid w:val="00303DE9"/>
    <w:rsid w:val="00303EAF"/>
    <w:rsid w:val="00306A09"/>
    <w:rsid w:val="003074C1"/>
    <w:rsid w:val="003109E5"/>
    <w:rsid w:val="0031284B"/>
    <w:rsid w:val="00315875"/>
    <w:rsid w:val="003160C1"/>
    <w:rsid w:val="003164CF"/>
    <w:rsid w:val="00317E96"/>
    <w:rsid w:val="00321006"/>
    <w:rsid w:val="00321C78"/>
    <w:rsid w:val="003324D8"/>
    <w:rsid w:val="00334CD9"/>
    <w:rsid w:val="00337103"/>
    <w:rsid w:val="00341797"/>
    <w:rsid w:val="00341F4A"/>
    <w:rsid w:val="003562DC"/>
    <w:rsid w:val="00357412"/>
    <w:rsid w:val="00360514"/>
    <w:rsid w:val="00360BFF"/>
    <w:rsid w:val="0036494A"/>
    <w:rsid w:val="00365EBB"/>
    <w:rsid w:val="00366EB9"/>
    <w:rsid w:val="00371330"/>
    <w:rsid w:val="00371DB0"/>
    <w:rsid w:val="003721A1"/>
    <w:rsid w:val="003725E6"/>
    <w:rsid w:val="003743F0"/>
    <w:rsid w:val="003757A6"/>
    <w:rsid w:val="00375AF4"/>
    <w:rsid w:val="00380039"/>
    <w:rsid w:val="00385365"/>
    <w:rsid w:val="00386EC8"/>
    <w:rsid w:val="00387C24"/>
    <w:rsid w:val="00391ECE"/>
    <w:rsid w:val="00394FDE"/>
    <w:rsid w:val="00397B11"/>
    <w:rsid w:val="003A3370"/>
    <w:rsid w:val="003A6165"/>
    <w:rsid w:val="003A6582"/>
    <w:rsid w:val="003B0186"/>
    <w:rsid w:val="003B01DC"/>
    <w:rsid w:val="003B24A4"/>
    <w:rsid w:val="003B312F"/>
    <w:rsid w:val="003B6B23"/>
    <w:rsid w:val="003C077E"/>
    <w:rsid w:val="003C15F7"/>
    <w:rsid w:val="003C2F94"/>
    <w:rsid w:val="003C34B3"/>
    <w:rsid w:val="003C4C01"/>
    <w:rsid w:val="003C5217"/>
    <w:rsid w:val="003C6423"/>
    <w:rsid w:val="003C653E"/>
    <w:rsid w:val="003D169D"/>
    <w:rsid w:val="003D3288"/>
    <w:rsid w:val="003D6A01"/>
    <w:rsid w:val="003D7097"/>
    <w:rsid w:val="003D710C"/>
    <w:rsid w:val="003E0061"/>
    <w:rsid w:val="003E03D8"/>
    <w:rsid w:val="003E078B"/>
    <w:rsid w:val="003E60B7"/>
    <w:rsid w:val="003F3A31"/>
    <w:rsid w:val="003F4124"/>
    <w:rsid w:val="00400D03"/>
    <w:rsid w:val="00401200"/>
    <w:rsid w:val="004014F5"/>
    <w:rsid w:val="00404129"/>
    <w:rsid w:val="0041011C"/>
    <w:rsid w:val="00411A18"/>
    <w:rsid w:val="004120E1"/>
    <w:rsid w:val="0041568F"/>
    <w:rsid w:val="00415AFA"/>
    <w:rsid w:val="0042194B"/>
    <w:rsid w:val="00430CC1"/>
    <w:rsid w:val="00430EF6"/>
    <w:rsid w:val="00435B3B"/>
    <w:rsid w:val="00441319"/>
    <w:rsid w:val="004431B5"/>
    <w:rsid w:val="0044442D"/>
    <w:rsid w:val="0044448F"/>
    <w:rsid w:val="004468C2"/>
    <w:rsid w:val="00446AFA"/>
    <w:rsid w:val="004532A6"/>
    <w:rsid w:val="004533ED"/>
    <w:rsid w:val="0045465C"/>
    <w:rsid w:val="004558E2"/>
    <w:rsid w:val="00457726"/>
    <w:rsid w:val="00457B3C"/>
    <w:rsid w:val="004622E6"/>
    <w:rsid w:val="0046727C"/>
    <w:rsid w:val="00474DD1"/>
    <w:rsid w:val="004762A1"/>
    <w:rsid w:val="0047745D"/>
    <w:rsid w:val="00477A11"/>
    <w:rsid w:val="004803AB"/>
    <w:rsid w:val="0048204E"/>
    <w:rsid w:val="00484702"/>
    <w:rsid w:val="00484F66"/>
    <w:rsid w:val="0048655E"/>
    <w:rsid w:val="00492CAD"/>
    <w:rsid w:val="00493EB2"/>
    <w:rsid w:val="00494DDC"/>
    <w:rsid w:val="00497601"/>
    <w:rsid w:val="004A10C3"/>
    <w:rsid w:val="004A1EA6"/>
    <w:rsid w:val="004A35C5"/>
    <w:rsid w:val="004A413F"/>
    <w:rsid w:val="004A6D38"/>
    <w:rsid w:val="004A6EF9"/>
    <w:rsid w:val="004A7988"/>
    <w:rsid w:val="004B28C5"/>
    <w:rsid w:val="004B3F25"/>
    <w:rsid w:val="004B450D"/>
    <w:rsid w:val="004B570D"/>
    <w:rsid w:val="004B5E9E"/>
    <w:rsid w:val="004C010C"/>
    <w:rsid w:val="004C02A9"/>
    <w:rsid w:val="004C046E"/>
    <w:rsid w:val="004C1253"/>
    <w:rsid w:val="004C1D56"/>
    <w:rsid w:val="004C3C00"/>
    <w:rsid w:val="004C3D51"/>
    <w:rsid w:val="004C3DEB"/>
    <w:rsid w:val="004C7384"/>
    <w:rsid w:val="004D047C"/>
    <w:rsid w:val="004D1830"/>
    <w:rsid w:val="004D1F3A"/>
    <w:rsid w:val="004D5611"/>
    <w:rsid w:val="004E4682"/>
    <w:rsid w:val="004E4D9E"/>
    <w:rsid w:val="004F346E"/>
    <w:rsid w:val="004F5602"/>
    <w:rsid w:val="004F5DD1"/>
    <w:rsid w:val="004F713E"/>
    <w:rsid w:val="00500C3C"/>
    <w:rsid w:val="00502111"/>
    <w:rsid w:val="0050530C"/>
    <w:rsid w:val="00505A67"/>
    <w:rsid w:val="00507B97"/>
    <w:rsid w:val="00512788"/>
    <w:rsid w:val="00514FBA"/>
    <w:rsid w:val="005221DB"/>
    <w:rsid w:val="00527298"/>
    <w:rsid w:val="0053039E"/>
    <w:rsid w:val="005334A6"/>
    <w:rsid w:val="005336A5"/>
    <w:rsid w:val="00533F67"/>
    <w:rsid w:val="0053403A"/>
    <w:rsid w:val="005358CB"/>
    <w:rsid w:val="00537D53"/>
    <w:rsid w:val="00543760"/>
    <w:rsid w:val="00543F27"/>
    <w:rsid w:val="005509D1"/>
    <w:rsid w:val="00557830"/>
    <w:rsid w:val="005614F6"/>
    <w:rsid w:val="005620DA"/>
    <w:rsid w:val="005620E5"/>
    <w:rsid w:val="005633D9"/>
    <w:rsid w:val="00565BDF"/>
    <w:rsid w:val="00565DF7"/>
    <w:rsid w:val="0057404E"/>
    <w:rsid w:val="00576E4E"/>
    <w:rsid w:val="00576F22"/>
    <w:rsid w:val="00584756"/>
    <w:rsid w:val="00587610"/>
    <w:rsid w:val="005879DD"/>
    <w:rsid w:val="00587DDB"/>
    <w:rsid w:val="005910AD"/>
    <w:rsid w:val="00591E26"/>
    <w:rsid w:val="00592A54"/>
    <w:rsid w:val="00595EC5"/>
    <w:rsid w:val="005A04EA"/>
    <w:rsid w:val="005A515E"/>
    <w:rsid w:val="005A7BE6"/>
    <w:rsid w:val="005B1539"/>
    <w:rsid w:val="005B23A2"/>
    <w:rsid w:val="005B2A92"/>
    <w:rsid w:val="005C11C1"/>
    <w:rsid w:val="005C2981"/>
    <w:rsid w:val="005C2FAC"/>
    <w:rsid w:val="005C440E"/>
    <w:rsid w:val="005D2313"/>
    <w:rsid w:val="005D2316"/>
    <w:rsid w:val="005D3B7C"/>
    <w:rsid w:val="005D4600"/>
    <w:rsid w:val="005D4750"/>
    <w:rsid w:val="005D6206"/>
    <w:rsid w:val="005E00A6"/>
    <w:rsid w:val="005E48D6"/>
    <w:rsid w:val="005F13B5"/>
    <w:rsid w:val="005F153B"/>
    <w:rsid w:val="005F1749"/>
    <w:rsid w:val="005F19CF"/>
    <w:rsid w:val="005F1A2D"/>
    <w:rsid w:val="005F1AA4"/>
    <w:rsid w:val="005F4233"/>
    <w:rsid w:val="005F75F2"/>
    <w:rsid w:val="00601541"/>
    <w:rsid w:val="006023DE"/>
    <w:rsid w:val="00603D98"/>
    <w:rsid w:val="00603DD9"/>
    <w:rsid w:val="00610E9A"/>
    <w:rsid w:val="006110D6"/>
    <w:rsid w:val="00615175"/>
    <w:rsid w:val="006162C1"/>
    <w:rsid w:val="00617AAB"/>
    <w:rsid w:val="00620133"/>
    <w:rsid w:val="0062248E"/>
    <w:rsid w:val="00622C49"/>
    <w:rsid w:val="00622E72"/>
    <w:rsid w:val="00625F25"/>
    <w:rsid w:val="00626EBC"/>
    <w:rsid w:val="0063274F"/>
    <w:rsid w:val="00632889"/>
    <w:rsid w:val="00635004"/>
    <w:rsid w:val="0063576B"/>
    <w:rsid w:val="00644225"/>
    <w:rsid w:val="00644D99"/>
    <w:rsid w:val="00645015"/>
    <w:rsid w:val="00647135"/>
    <w:rsid w:val="00652081"/>
    <w:rsid w:val="006520A8"/>
    <w:rsid w:val="00652133"/>
    <w:rsid w:val="00652A69"/>
    <w:rsid w:val="00660514"/>
    <w:rsid w:val="00662DCD"/>
    <w:rsid w:val="006656F9"/>
    <w:rsid w:val="00665907"/>
    <w:rsid w:val="00670D1C"/>
    <w:rsid w:val="00672CDB"/>
    <w:rsid w:val="0067446D"/>
    <w:rsid w:val="00674B3D"/>
    <w:rsid w:val="00674CD2"/>
    <w:rsid w:val="006774EF"/>
    <w:rsid w:val="00685D16"/>
    <w:rsid w:val="00687FD8"/>
    <w:rsid w:val="0069141C"/>
    <w:rsid w:val="00691AF8"/>
    <w:rsid w:val="006925D4"/>
    <w:rsid w:val="006925FE"/>
    <w:rsid w:val="006944F2"/>
    <w:rsid w:val="006A0628"/>
    <w:rsid w:val="006A2315"/>
    <w:rsid w:val="006A5FC4"/>
    <w:rsid w:val="006A6998"/>
    <w:rsid w:val="006B023D"/>
    <w:rsid w:val="006B0736"/>
    <w:rsid w:val="006B12BB"/>
    <w:rsid w:val="006B1541"/>
    <w:rsid w:val="006B4C26"/>
    <w:rsid w:val="006C2840"/>
    <w:rsid w:val="006C392E"/>
    <w:rsid w:val="006C5332"/>
    <w:rsid w:val="006C6C5F"/>
    <w:rsid w:val="006D129D"/>
    <w:rsid w:val="006D5B04"/>
    <w:rsid w:val="006E3061"/>
    <w:rsid w:val="006E4051"/>
    <w:rsid w:val="006E52EE"/>
    <w:rsid w:val="006E566D"/>
    <w:rsid w:val="006F3835"/>
    <w:rsid w:val="006F39A1"/>
    <w:rsid w:val="006F5B0D"/>
    <w:rsid w:val="006F6819"/>
    <w:rsid w:val="00700102"/>
    <w:rsid w:val="00701C5D"/>
    <w:rsid w:val="00704832"/>
    <w:rsid w:val="00706817"/>
    <w:rsid w:val="00710501"/>
    <w:rsid w:val="007109AE"/>
    <w:rsid w:val="00711DAD"/>
    <w:rsid w:val="00717B7C"/>
    <w:rsid w:val="00723F21"/>
    <w:rsid w:val="007247A4"/>
    <w:rsid w:val="00725431"/>
    <w:rsid w:val="007275C0"/>
    <w:rsid w:val="00727A18"/>
    <w:rsid w:val="00735C62"/>
    <w:rsid w:val="00737AFB"/>
    <w:rsid w:val="00742E7E"/>
    <w:rsid w:val="00745363"/>
    <w:rsid w:val="00746922"/>
    <w:rsid w:val="00746DA7"/>
    <w:rsid w:val="00755962"/>
    <w:rsid w:val="00756843"/>
    <w:rsid w:val="00756AAB"/>
    <w:rsid w:val="00763A9C"/>
    <w:rsid w:val="007653EF"/>
    <w:rsid w:val="007701B9"/>
    <w:rsid w:val="00770DED"/>
    <w:rsid w:val="00771E93"/>
    <w:rsid w:val="00772DD9"/>
    <w:rsid w:val="00780F38"/>
    <w:rsid w:val="00785EA4"/>
    <w:rsid w:val="00791D3B"/>
    <w:rsid w:val="00792FD9"/>
    <w:rsid w:val="007A0FC8"/>
    <w:rsid w:val="007A1124"/>
    <w:rsid w:val="007A24D9"/>
    <w:rsid w:val="007A3950"/>
    <w:rsid w:val="007A5438"/>
    <w:rsid w:val="007B077C"/>
    <w:rsid w:val="007B382C"/>
    <w:rsid w:val="007B383B"/>
    <w:rsid w:val="007B55BE"/>
    <w:rsid w:val="007B631C"/>
    <w:rsid w:val="007C03F8"/>
    <w:rsid w:val="007C4470"/>
    <w:rsid w:val="007C6053"/>
    <w:rsid w:val="007D167B"/>
    <w:rsid w:val="007D187B"/>
    <w:rsid w:val="007E264F"/>
    <w:rsid w:val="007E381E"/>
    <w:rsid w:val="007E38EA"/>
    <w:rsid w:val="007E6B7E"/>
    <w:rsid w:val="007F2705"/>
    <w:rsid w:val="007F6A12"/>
    <w:rsid w:val="007F6EBB"/>
    <w:rsid w:val="007F7821"/>
    <w:rsid w:val="007F7A12"/>
    <w:rsid w:val="00805787"/>
    <w:rsid w:val="00805D2C"/>
    <w:rsid w:val="008140A4"/>
    <w:rsid w:val="00814446"/>
    <w:rsid w:val="00817E0D"/>
    <w:rsid w:val="008213FD"/>
    <w:rsid w:val="008401B4"/>
    <w:rsid w:val="0085090E"/>
    <w:rsid w:val="0085330A"/>
    <w:rsid w:val="00861D9E"/>
    <w:rsid w:val="0086278B"/>
    <w:rsid w:val="00863A33"/>
    <w:rsid w:val="00866DEF"/>
    <w:rsid w:val="00871E97"/>
    <w:rsid w:val="00872F0A"/>
    <w:rsid w:val="00873B59"/>
    <w:rsid w:val="00877A89"/>
    <w:rsid w:val="00880CC1"/>
    <w:rsid w:val="008876B5"/>
    <w:rsid w:val="00891DB0"/>
    <w:rsid w:val="00892E27"/>
    <w:rsid w:val="008930D6"/>
    <w:rsid w:val="00894E1E"/>
    <w:rsid w:val="008A294D"/>
    <w:rsid w:val="008A3971"/>
    <w:rsid w:val="008A4467"/>
    <w:rsid w:val="008A7BB3"/>
    <w:rsid w:val="008B0D56"/>
    <w:rsid w:val="008B48E9"/>
    <w:rsid w:val="008B6010"/>
    <w:rsid w:val="008B6764"/>
    <w:rsid w:val="008B7E65"/>
    <w:rsid w:val="008C0003"/>
    <w:rsid w:val="008C739A"/>
    <w:rsid w:val="008D0D50"/>
    <w:rsid w:val="008D2B42"/>
    <w:rsid w:val="008E06BB"/>
    <w:rsid w:val="008E0BCA"/>
    <w:rsid w:val="008E519D"/>
    <w:rsid w:val="008E696C"/>
    <w:rsid w:val="008F07C6"/>
    <w:rsid w:val="008F317F"/>
    <w:rsid w:val="008F3F1D"/>
    <w:rsid w:val="008F55A7"/>
    <w:rsid w:val="008F6F81"/>
    <w:rsid w:val="008F7EF8"/>
    <w:rsid w:val="00900AA9"/>
    <w:rsid w:val="00904DD3"/>
    <w:rsid w:val="009115E1"/>
    <w:rsid w:val="009118CE"/>
    <w:rsid w:val="0091716C"/>
    <w:rsid w:val="00921DD7"/>
    <w:rsid w:val="00930894"/>
    <w:rsid w:val="00932A2D"/>
    <w:rsid w:val="009362BC"/>
    <w:rsid w:val="00940E70"/>
    <w:rsid w:val="009550BE"/>
    <w:rsid w:val="009551FC"/>
    <w:rsid w:val="00956089"/>
    <w:rsid w:val="009564FA"/>
    <w:rsid w:val="00956DDA"/>
    <w:rsid w:val="0096162D"/>
    <w:rsid w:val="00966A18"/>
    <w:rsid w:val="009713B2"/>
    <w:rsid w:val="00976AC3"/>
    <w:rsid w:val="009812D8"/>
    <w:rsid w:val="009813DA"/>
    <w:rsid w:val="00981EAC"/>
    <w:rsid w:val="00981EC2"/>
    <w:rsid w:val="009825D1"/>
    <w:rsid w:val="009911E9"/>
    <w:rsid w:val="00992890"/>
    <w:rsid w:val="009949E8"/>
    <w:rsid w:val="0099777A"/>
    <w:rsid w:val="009A1D62"/>
    <w:rsid w:val="009A2797"/>
    <w:rsid w:val="009A3287"/>
    <w:rsid w:val="009B08F9"/>
    <w:rsid w:val="009B37F9"/>
    <w:rsid w:val="009C0127"/>
    <w:rsid w:val="009C5703"/>
    <w:rsid w:val="009C5A6B"/>
    <w:rsid w:val="009C6F98"/>
    <w:rsid w:val="009D0F13"/>
    <w:rsid w:val="009D113A"/>
    <w:rsid w:val="009D1DA7"/>
    <w:rsid w:val="009D3B40"/>
    <w:rsid w:val="009D4EA3"/>
    <w:rsid w:val="009F1249"/>
    <w:rsid w:val="009F259F"/>
    <w:rsid w:val="009F326D"/>
    <w:rsid w:val="009F3B81"/>
    <w:rsid w:val="009F4DF7"/>
    <w:rsid w:val="009F60A4"/>
    <w:rsid w:val="009F6F9D"/>
    <w:rsid w:val="00A01E87"/>
    <w:rsid w:val="00A026D2"/>
    <w:rsid w:val="00A02CB4"/>
    <w:rsid w:val="00A03389"/>
    <w:rsid w:val="00A05F32"/>
    <w:rsid w:val="00A0753E"/>
    <w:rsid w:val="00A1219F"/>
    <w:rsid w:val="00A16128"/>
    <w:rsid w:val="00A174F1"/>
    <w:rsid w:val="00A17FB0"/>
    <w:rsid w:val="00A232B0"/>
    <w:rsid w:val="00A2398A"/>
    <w:rsid w:val="00A275E0"/>
    <w:rsid w:val="00A309E9"/>
    <w:rsid w:val="00A3187C"/>
    <w:rsid w:val="00A349F0"/>
    <w:rsid w:val="00A37336"/>
    <w:rsid w:val="00A403C4"/>
    <w:rsid w:val="00A45760"/>
    <w:rsid w:val="00A5118D"/>
    <w:rsid w:val="00A55260"/>
    <w:rsid w:val="00A56151"/>
    <w:rsid w:val="00A634BF"/>
    <w:rsid w:val="00A6485F"/>
    <w:rsid w:val="00A64896"/>
    <w:rsid w:val="00A7054B"/>
    <w:rsid w:val="00A70CC1"/>
    <w:rsid w:val="00A71284"/>
    <w:rsid w:val="00A7141D"/>
    <w:rsid w:val="00A76FCE"/>
    <w:rsid w:val="00A77FCC"/>
    <w:rsid w:val="00A83340"/>
    <w:rsid w:val="00A83655"/>
    <w:rsid w:val="00A83997"/>
    <w:rsid w:val="00A84985"/>
    <w:rsid w:val="00A84DA5"/>
    <w:rsid w:val="00A8517A"/>
    <w:rsid w:val="00A8702A"/>
    <w:rsid w:val="00A87AB0"/>
    <w:rsid w:val="00A906EC"/>
    <w:rsid w:val="00A91915"/>
    <w:rsid w:val="00A92D2C"/>
    <w:rsid w:val="00A9373A"/>
    <w:rsid w:val="00A978AE"/>
    <w:rsid w:val="00A97AAF"/>
    <w:rsid w:val="00AA117A"/>
    <w:rsid w:val="00AA5631"/>
    <w:rsid w:val="00AA69CD"/>
    <w:rsid w:val="00AA6AC9"/>
    <w:rsid w:val="00AA7163"/>
    <w:rsid w:val="00AA7B07"/>
    <w:rsid w:val="00AB153D"/>
    <w:rsid w:val="00AB6897"/>
    <w:rsid w:val="00AC4D9D"/>
    <w:rsid w:val="00AC63F2"/>
    <w:rsid w:val="00AC67E6"/>
    <w:rsid w:val="00AC77B8"/>
    <w:rsid w:val="00AD0A81"/>
    <w:rsid w:val="00AD48CD"/>
    <w:rsid w:val="00AD7424"/>
    <w:rsid w:val="00AE1C32"/>
    <w:rsid w:val="00AE4E35"/>
    <w:rsid w:val="00AE6A50"/>
    <w:rsid w:val="00AF7529"/>
    <w:rsid w:val="00AF791B"/>
    <w:rsid w:val="00AF7FA8"/>
    <w:rsid w:val="00B03508"/>
    <w:rsid w:val="00B04941"/>
    <w:rsid w:val="00B058E5"/>
    <w:rsid w:val="00B127E9"/>
    <w:rsid w:val="00B17550"/>
    <w:rsid w:val="00B21FDE"/>
    <w:rsid w:val="00B22422"/>
    <w:rsid w:val="00B225AB"/>
    <w:rsid w:val="00B24A93"/>
    <w:rsid w:val="00B24B51"/>
    <w:rsid w:val="00B308AD"/>
    <w:rsid w:val="00B33949"/>
    <w:rsid w:val="00B34DAA"/>
    <w:rsid w:val="00B35E6A"/>
    <w:rsid w:val="00B36B2D"/>
    <w:rsid w:val="00B3735D"/>
    <w:rsid w:val="00B51A1A"/>
    <w:rsid w:val="00B54163"/>
    <w:rsid w:val="00B60AC8"/>
    <w:rsid w:val="00B6108A"/>
    <w:rsid w:val="00B7064A"/>
    <w:rsid w:val="00B70ECA"/>
    <w:rsid w:val="00B71608"/>
    <w:rsid w:val="00B724A1"/>
    <w:rsid w:val="00B72A7B"/>
    <w:rsid w:val="00B73F7D"/>
    <w:rsid w:val="00B74473"/>
    <w:rsid w:val="00B81E56"/>
    <w:rsid w:val="00B82C03"/>
    <w:rsid w:val="00B861E6"/>
    <w:rsid w:val="00B87E33"/>
    <w:rsid w:val="00B916C6"/>
    <w:rsid w:val="00B929BC"/>
    <w:rsid w:val="00B95951"/>
    <w:rsid w:val="00BA1340"/>
    <w:rsid w:val="00BA1387"/>
    <w:rsid w:val="00BA66A5"/>
    <w:rsid w:val="00BA740E"/>
    <w:rsid w:val="00BB1628"/>
    <w:rsid w:val="00BB6A28"/>
    <w:rsid w:val="00BB7561"/>
    <w:rsid w:val="00BC1E17"/>
    <w:rsid w:val="00BC4566"/>
    <w:rsid w:val="00BC4A33"/>
    <w:rsid w:val="00BC4B3A"/>
    <w:rsid w:val="00BD31F9"/>
    <w:rsid w:val="00BD36D6"/>
    <w:rsid w:val="00BD6474"/>
    <w:rsid w:val="00BD73B6"/>
    <w:rsid w:val="00BE1662"/>
    <w:rsid w:val="00BE6FB9"/>
    <w:rsid w:val="00BF6883"/>
    <w:rsid w:val="00BF7237"/>
    <w:rsid w:val="00C06738"/>
    <w:rsid w:val="00C11747"/>
    <w:rsid w:val="00C122D1"/>
    <w:rsid w:val="00C12B04"/>
    <w:rsid w:val="00C145CB"/>
    <w:rsid w:val="00C164B3"/>
    <w:rsid w:val="00C165C8"/>
    <w:rsid w:val="00C23CD8"/>
    <w:rsid w:val="00C25A1A"/>
    <w:rsid w:val="00C26473"/>
    <w:rsid w:val="00C3131A"/>
    <w:rsid w:val="00C34D2B"/>
    <w:rsid w:val="00C350CB"/>
    <w:rsid w:val="00C457FC"/>
    <w:rsid w:val="00C45EF1"/>
    <w:rsid w:val="00C548F1"/>
    <w:rsid w:val="00C6067B"/>
    <w:rsid w:val="00C63DBA"/>
    <w:rsid w:val="00C7189A"/>
    <w:rsid w:val="00C71993"/>
    <w:rsid w:val="00C73384"/>
    <w:rsid w:val="00C75884"/>
    <w:rsid w:val="00C90D02"/>
    <w:rsid w:val="00C94C86"/>
    <w:rsid w:val="00C9535F"/>
    <w:rsid w:val="00CA21F4"/>
    <w:rsid w:val="00CA2288"/>
    <w:rsid w:val="00CA6421"/>
    <w:rsid w:val="00CA6EA3"/>
    <w:rsid w:val="00CB168E"/>
    <w:rsid w:val="00CB389E"/>
    <w:rsid w:val="00CB4347"/>
    <w:rsid w:val="00CB43D5"/>
    <w:rsid w:val="00CB55F1"/>
    <w:rsid w:val="00CB74E5"/>
    <w:rsid w:val="00CC2F2E"/>
    <w:rsid w:val="00CC4368"/>
    <w:rsid w:val="00CC5B71"/>
    <w:rsid w:val="00CD3DC2"/>
    <w:rsid w:val="00CD418D"/>
    <w:rsid w:val="00CD5D8A"/>
    <w:rsid w:val="00CD643B"/>
    <w:rsid w:val="00CE0379"/>
    <w:rsid w:val="00CE2F49"/>
    <w:rsid w:val="00CE4D79"/>
    <w:rsid w:val="00CE4E82"/>
    <w:rsid w:val="00CE6C4F"/>
    <w:rsid w:val="00CF0721"/>
    <w:rsid w:val="00CF2D10"/>
    <w:rsid w:val="00D03970"/>
    <w:rsid w:val="00D10102"/>
    <w:rsid w:val="00D11C15"/>
    <w:rsid w:val="00D202A1"/>
    <w:rsid w:val="00D22626"/>
    <w:rsid w:val="00D23CD2"/>
    <w:rsid w:val="00D30700"/>
    <w:rsid w:val="00D3229A"/>
    <w:rsid w:val="00D3545D"/>
    <w:rsid w:val="00D37174"/>
    <w:rsid w:val="00D37BEA"/>
    <w:rsid w:val="00D41F12"/>
    <w:rsid w:val="00D41F8C"/>
    <w:rsid w:val="00D434DD"/>
    <w:rsid w:val="00D44283"/>
    <w:rsid w:val="00D5750C"/>
    <w:rsid w:val="00D60D4C"/>
    <w:rsid w:val="00D638E0"/>
    <w:rsid w:val="00D64C7F"/>
    <w:rsid w:val="00D65037"/>
    <w:rsid w:val="00D67FC8"/>
    <w:rsid w:val="00D7228A"/>
    <w:rsid w:val="00D76761"/>
    <w:rsid w:val="00D77015"/>
    <w:rsid w:val="00D778BA"/>
    <w:rsid w:val="00D83F50"/>
    <w:rsid w:val="00D8526A"/>
    <w:rsid w:val="00D8541A"/>
    <w:rsid w:val="00D876E2"/>
    <w:rsid w:val="00D87AD6"/>
    <w:rsid w:val="00D91F6F"/>
    <w:rsid w:val="00D92437"/>
    <w:rsid w:val="00D939E3"/>
    <w:rsid w:val="00DA0ECC"/>
    <w:rsid w:val="00DA1075"/>
    <w:rsid w:val="00DA249B"/>
    <w:rsid w:val="00DA4C32"/>
    <w:rsid w:val="00DA4F88"/>
    <w:rsid w:val="00DA70B5"/>
    <w:rsid w:val="00DB18C3"/>
    <w:rsid w:val="00DB5CEC"/>
    <w:rsid w:val="00DC2493"/>
    <w:rsid w:val="00DC33B7"/>
    <w:rsid w:val="00DC3EC6"/>
    <w:rsid w:val="00DC4050"/>
    <w:rsid w:val="00DC6050"/>
    <w:rsid w:val="00DC6785"/>
    <w:rsid w:val="00DC6BBA"/>
    <w:rsid w:val="00DD0128"/>
    <w:rsid w:val="00DD31BD"/>
    <w:rsid w:val="00DE1AD0"/>
    <w:rsid w:val="00DE2E30"/>
    <w:rsid w:val="00DE3D87"/>
    <w:rsid w:val="00DE6310"/>
    <w:rsid w:val="00DF01C4"/>
    <w:rsid w:val="00DF14FB"/>
    <w:rsid w:val="00DF3080"/>
    <w:rsid w:val="00DF3584"/>
    <w:rsid w:val="00DF4E52"/>
    <w:rsid w:val="00DF7FC8"/>
    <w:rsid w:val="00E04A6A"/>
    <w:rsid w:val="00E111BA"/>
    <w:rsid w:val="00E11267"/>
    <w:rsid w:val="00E12326"/>
    <w:rsid w:val="00E148F0"/>
    <w:rsid w:val="00E20FA0"/>
    <w:rsid w:val="00E21160"/>
    <w:rsid w:val="00E27AFB"/>
    <w:rsid w:val="00E30FC7"/>
    <w:rsid w:val="00E337B0"/>
    <w:rsid w:val="00E348DC"/>
    <w:rsid w:val="00E372F4"/>
    <w:rsid w:val="00E40F00"/>
    <w:rsid w:val="00E460E3"/>
    <w:rsid w:val="00E51053"/>
    <w:rsid w:val="00E53D9F"/>
    <w:rsid w:val="00E53F13"/>
    <w:rsid w:val="00E558E4"/>
    <w:rsid w:val="00E609A4"/>
    <w:rsid w:val="00E64A65"/>
    <w:rsid w:val="00E64F08"/>
    <w:rsid w:val="00E65B48"/>
    <w:rsid w:val="00E65E7F"/>
    <w:rsid w:val="00E733AC"/>
    <w:rsid w:val="00E75D1C"/>
    <w:rsid w:val="00E81E3C"/>
    <w:rsid w:val="00E90128"/>
    <w:rsid w:val="00E92786"/>
    <w:rsid w:val="00E92FF8"/>
    <w:rsid w:val="00E976B0"/>
    <w:rsid w:val="00E9793A"/>
    <w:rsid w:val="00EA2C06"/>
    <w:rsid w:val="00EA35B0"/>
    <w:rsid w:val="00EA4B6A"/>
    <w:rsid w:val="00EA7772"/>
    <w:rsid w:val="00EA7C2A"/>
    <w:rsid w:val="00EB548E"/>
    <w:rsid w:val="00EC120E"/>
    <w:rsid w:val="00EC2CA6"/>
    <w:rsid w:val="00EC3342"/>
    <w:rsid w:val="00EC5302"/>
    <w:rsid w:val="00ED29DB"/>
    <w:rsid w:val="00ED3A44"/>
    <w:rsid w:val="00ED3BFB"/>
    <w:rsid w:val="00ED5503"/>
    <w:rsid w:val="00ED6F8F"/>
    <w:rsid w:val="00EE04E2"/>
    <w:rsid w:val="00EE1833"/>
    <w:rsid w:val="00EE5369"/>
    <w:rsid w:val="00EE771E"/>
    <w:rsid w:val="00EF45D2"/>
    <w:rsid w:val="00EF4752"/>
    <w:rsid w:val="00EF5362"/>
    <w:rsid w:val="00F016B9"/>
    <w:rsid w:val="00F03D20"/>
    <w:rsid w:val="00F05222"/>
    <w:rsid w:val="00F063C4"/>
    <w:rsid w:val="00F06BE4"/>
    <w:rsid w:val="00F06EBB"/>
    <w:rsid w:val="00F07C09"/>
    <w:rsid w:val="00F126BF"/>
    <w:rsid w:val="00F1299D"/>
    <w:rsid w:val="00F13D31"/>
    <w:rsid w:val="00F16CA7"/>
    <w:rsid w:val="00F2154A"/>
    <w:rsid w:val="00F22C8A"/>
    <w:rsid w:val="00F26048"/>
    <w:rsid w:val="00F278B0"/>
    <w:rsid w:val="00F33E27"/>
    <w:rsid w:val="00F37233"/>
    <w:rsid w:val="00F40938"/>
    <w:rsid w:val="00F40E77"/>
    <w:rsid w:val="00F41C0E"/>
    <w:rsid w:val="00F41FB8"/>
    <w:rsid w:val="00F429A5"/>
    <w:rsid w:val="00F45E9D"/>
    <w:rsid w:val="00F46928"/>
    <w:rsid w:val="00F46E2E"/>
    <w:rsid w:val="00F47B5D"/>
    <w:rsid w:val="00F51312"/>
    <w:rsid w:val="00F5351D"/>
    <w:rsid w:val="00F56A05"/>
    <w:rsid w:val="00F574A5"/>
    <w:rsid w:val="00F57836"/>
    <w:rsid w:val="00F603A9"/>
    <w:rsid w:val="00F63BF6"/>
    <w:rsid w:val="00F655D0"/>
    <w:rsid w:val="00F659B1"/>
    <w:rsid w:val="00F67908"/>
    <w:rsid w:val="00F7145F"/>
    <w:rsid w:val="00F71BE0"/>
    <w:rsid w:val="00F75B82"/>
    <w:rsid w:val="00F82B13"/>
    <w:rsid w:val="00F87A21"/>
    <w:rsid w:val="00F90337"/>
    <w:rsid w:val="00F972A7"/>
    <w:rsid w:val="00FA39C4"/>
    <w:rsid w:val="00FA3DB8"/>
    <w:rsid w:val="00FA4EC9"/>
    <w:rsid w:val="00FB2C46"/>
    <w:rsid w:val="00FB385C"/>
    <w:rsid w:val="00FB5E9A"/>
    <w:rsid w:val="00FB62FA"/>
    <w:rsid w:val="00FB7859"/>
    <w:rsid w:val="00FB7EB6"/>
    <w:rsid w:val="00FB7F21"/>
    <w:rsid w:val="00FC0E51"/>
    <w:rsid w:val="00FC1BFD"/>
    <w:rsid w:val="00FC5701"/>
    <w:rsid w:val="00FD0262"/>
    <w:rsid w:val="00FD067A"/>
    <w:rsid w:val="00FD1228"/>
    <w:rsid w:val="00FD40D8"/>
    <w:rsid w:val="00FD4D71"/>
    <w:rsid w:val="00FD5529"/>
    <w:rsid w:val="00FD5D76"/>
    <w:rsid w:val="00FD677F"/>
    <w:rsid w:val="00FE1A28"/>
    <w:rsid w:val="00FE4DBA"/>
    <w:rsid w:val="00FE5C12"/>
    <w:rsid w:val="00FF1474"/>
    <w:rsid w:val="0549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0D215"/>
  <w15:docId w15:val="{FDC1469C-7C39-4319-9551-AB0CD6CE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5D"/>
    <w:rPr>
      <w:rFonts w:ascii="Arial" w:hAnsi="Arial"/>
    </w:rPr>
  </w:style>
  <w:style w:type="paragraph" w:styleId="Heading1">
    <w:name w:val="heading 1"/>
    <w:aliases w:val="H1"/>
    <w:basedOn w:val="Normal"/>
    <w:next w:val="Normal"/>
    <w:link w:val="Heading1Char"/>
    <w:qFormat/>
    <w:rsid w:val="00F47B5D"/>
    <w:pPr>
      <w:keepNext/>
      <w:numPr>
        <w:numId w:val="3"/>
      </w:numPr>
      <w:spacing w:before="120" w:after="120"/>
      <w:outlineLvl w:val="0"/>
    </w:pPr>
    <w:rPr>
      <w:b/>
      <w:caps/>
      <w:sz w:val="24"/>
    </w:rPr>
  </w:style>
  <w:style w:type="paragraph" w:styleId="Heading2">
    <w:name w:val="heading 2"/>
    <w:aliases w:val="H2"/>
    <w:basedOn w:val="Heading1"/>
    <w:next w:val="Normal"/>
    <w:link w:val="Heading2Char"/>
    <w:qFormat/>
    <w:rsid w:val="00F47B5D"/>
    <w:pPr>
      <w:numPr>
        <w:ilvl w:val="1"/>
      </w:numPr>
      <w:spacing w:before="240" w:after="240"/>
      <w:outlineLvl w:val="1"/>
    </w:pPr>
    <w:rPr>
      <w:caps w:val="0"/>
    </w:rPr>
  </w:style>
  <w:style w:type="paragraph" w:styleId="Heading3">
    <w:name w:val="heading 3"/>
    <w:aliases w:val="H3"/>
    <w:basedOn w:val="Heading2"/>
    <w:next w:val="Normal"/>
    <w:link w:val="Heading3Char"/>
    <w:qFormat/>
    <w:rsid w:val="00F47B5D"/>
    <w:pPr>
      <w:numPr>
        <w:ilvl w:val="2"/>
      </w:numPr>
      <w:outlineLvl w:val="2"/>
    </w:pPr>
    <w:rPr>
      <w:sz w:val="20"/>
      <w:u w:val="single"/>
    </w:rPr>
  </w:style>
  <w:style w:type="paragraph" w:styleId="Heading4">
    <w:name w:val="heading 4"/>
    <w:aliases w:val="H4"/>
    <w:basedOn w:val="Heading3"/>
    <w:next w:val="Normal"/>
    <w:link w:val="Heading4Char"/>
    <w:qFormat/>
    <w:rsid w:val="00F47B5D"/>
    <w:pPr>
      <w:numPr>
        <w:ilvl w:val="3"/>
      </w:numPr>
      <w:outlineLvl w:val="3"/>
    </w:pPr>
    <w:rPr>
      <w:u w:val="none"/>
    </w:rPr>
  </w:style>
  <w:style w:type="paragraph" w:styleId="Heading5">
    <w:name w:val="heading 5"/>
    <w:aliases w:val="H5"/>
    <w:basedOn w:val="Normal"/>
    <w:next w:val="Normal"/>
    <w:qFormat/>
    <w:rsid w:val="00F47B5D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aliases w:val="H6"/>
    <w:basedOn w:val="Normal"/>
    <w:next w:val="Normal"/>
    <w:qFormat/>
    <w:rsid w:val="00F47B5D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47B5D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aliases w:val="Appendix,Appendix1"/>
    <w:basedOn w:val="Normal"/>
    <w:next w:val="Normal"/>
    <w:qFormat/>
    <w:rsid w:val="00F47B5D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aliases w:val="Reference,Heading Ap,Reference1"/>
    <w:basedOn w:val="Normal"/>
    <w:next w:val="Normal"/>
    <w:qFormat/>
    <w:rsid w:val="00F47B5D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ilips">
    <w:name w:val="philips"/>
    <w:basedOn w:val="Normal"/>
    <w:rsid w:val="00F47B5D"/>
    <w:rPr>
      <w:b/>
      <w:sz w:val="23"/>
    </w:rPr>
  </w:style>
  <w:style w:type="paragraph" w:styleId="Caption">
    <w:name w:val="caption"/>
    <w:aliases w:val="Bijschrift Figure"/>
    <w:basedOn w:val="PlainText"/>
    <w:next w:val="Normal"/>
    <w:link w:val="CaptionChar"/>
    <w:autoRedefine/>
    <w:uiPriority w:val="35"/>
    <w:qFormat/>
    <w:rsid w:val="00D434DD"/>
    <w:pPr>
      <w:spacing w:before="120" w:after="240"/>
      <w:ind w:left="720" w:firstLine="720"/>
      <w:jc w:val="center"/>
    </w:pPr>
    <w:rPr>
      <w:rFonts w:ascii="Arial" w:hAnsi="Arial"/>
      <w:sz w:val="20"/>
    </w:rPr>
  </w:style>
  <w:style w:type="paragraph" w:styleId="Header">
    <w:name w:val="header"/>
    <w:aliases w:val="Header of Doc"/>
    <w:basedOn w:val="Normal"/>
    <w:next w:val="Normal"/>
    <w:link w:val="HeaderChar"/>
    <w:uiPriority w:val="99"/>
    <w:rsid w:val="00F47B5D"/>
    <w:pPr>
      <w:tabs>
        <w:tab w:val="center" w:pos="4153"/>
        <w:tab w:val="right" w:pos="8306"/>
      </w:tabs>
      <w:spacing w:before="120" w:after="120"/>
    </w:pPr>
    <w:rPr>
      <w:b/>
      <w:u w:val="single"/>
    </w:rPr>
  </w:style>
  <w:style w:type="paragraph" w:styleId="Footer">
    <w:name w:val="footer"/>
    <w:basedOn w:val="Normal"/>
    <w:semiHidden/>
    <w:rsid w:val="00F47B5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F47B5D"/>
  </w:style>
  <w:style w:type="paragraph" w:styleId="TOC1">
    <w:name w:val="toc 1"/>
    <w:basedOn w:val="Normal"/>
    <w:next w:val="Normal"/>
    <w:autoRedefine/>
    <w:uiPriority w:val="39"/>
    <w:rsid w:val="00F47B5D"/>
    <w:rPr>
      <w:caps/>
      <w:sz w:val="24"/>
    </w:rPr>
  </w:style>
  <w:style w:type="paragraph" w:styleId="TOC2">
    <w:name w:val="toc 2"/>
    <w:basedOn w:val="Normal"/>
    <w:next w:val="Normal"/>
    <w:autoRedefine/>
    <w:uiPriority w:val="39"/>
    <w:rsid w:val="00F47B5D"/>
    <w:pPr>
      <w:ind w:left="198"/>
    </w:pPr>
    <w:rPr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F47B5D"/>
    <w:pPr>
      <w:ind w:left="4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F47B5D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F47B5D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F47B5D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F47B5D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F47B5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F47B5D"/>
    <w:pPr>
      <w:ind w:left="1600"/>
    </w:pPr>
  </w:style>
  <w:style w:type="character" w:styleId="CommentReference">
    <w:name w:val="annotation reference"/>
    <w:semiHidden/>
    <w:rsid w:val="00F47B5D"/>
    <w:rPr>
      <w:sz w:val="16"/>
    </w:rPr>
  </w:style>
  <w:style w:type="paragraph" w:styleId="CommentText">
    <w:name w:val="annotation text"/>
    <w:basedOn w:val="Normal"/>
    <w:link w:val="CommentTextChar"/>
    <w:semiHidden/>
    <w:rsid w:val="00F47B5D"/>
  </w:style>
  <w:style w:type="paragraph" w:customStyle="1" w:styleId="sysFooterR">
    <w:name w:val="sys Footer R"/>
    <w:basedOn w:val="Footer"/>
    <w:rsid w:val="00F47B5D"/>
    <w:pPr>
      <w:framePr w:hSpace="142" w:vSpace="142" w:wrap="around" w:vAnchor="text" w:hAnchor="text" w:xAlign="right" w:y="1"/>
      <w:tabs>
        <w:tab w:val="clear" w:pos="4153"/>
        <w:tab w:val="clear" w:pos="8306"/>
      </w:tabs>
      <w:spacing w:line="284" w:lineRule="atLeast"/>
    </w:pPr>
    <w:rPr>
      <w:noProof/>
      <w:sz w:val="24"/>
      <w:lang w:eastAsia="nl-NL"/>
    </w:rPr>
  </w:style>
  <w:style w:type="paragraph" w:customStyle="1" w:styleId="Body">
    <w:name w:val="Body"/>
    <w:basedOn w:val="Normal"/>
    <w:link w:val="BodyChar1"/>
    <w:autoRedefine/>
    <w:qFormat/>
    <w:rsid w:val="00746922"/>
    <w:pPr>
      <w:spacing w:before="240"/>
    </w:pPr>
    <w:rPr>
      <w:rFonts w:cs="Arial"/>
    </w:rPr>
  </w:style>
  <w:style w:type="paragraph" w:styleId="ListBullet">
    <w:name w:val="List Bullet"/>
    <w:basedOn w:val="Normal"/>
    <w:autoRedefine/>
    <w:rsid w:val="00F47B5D"/>
    <w:pPr>
      <w:numPr>
        <w:numId w:val="4"/>
      </w:numPr>
      <w:spacing w:line="260" w:lineRule="atLeast"/>
      <w:ind w:left="924" w:hanging="357"/>
    </w:pPr>
  </w:style>
  <w:style w:type="paragraph" w:styleId="BodyText">
    <w:name w:val="Body Text"/>
    <w:basedOn w:val="Normal"/>
    <w:semiHidden/>
    <w:rsid w:val="00F47B5D"/>
    <w:rPr>
      <w:i/>
      <w:iCs/>
    </w:rPr>
  </w:style>
  <w:style w:type="paragraph" w:styleId="FootnoteText">
    <w:name w:val="footnote text"/>
    <w:basedOn w:val="Normal"/>
    <w:semiHidden/>
    <w:rsid w:val="00F47B5D"/>
  </w:style>
  <w:style w:type="character" w:styleId="FootnoteReference">
    <w:name w:val="footnote reference"/>
    <w:semiHidden/>
    <w:rsid w:val="00F47B5D"/>
    <w:rPr>
      <w:vertAlign w:val="superscript"/>
    </w:rPr>
  </w:style>
  <w:style w:type="paragraph" w:styleId="BodyText2">
    <w:name w:val="Body Text 2"/>
    <w:basedOn w:val="Normal"/>
    <w:semiHidden/>
    <w:rsid w:val="00F47B5D"/>
    <w:rPr>
      <w:i/>
      <w:iCs/>
      <w:color w:val="3366FF"/>
    </w:rPr>
  </w:style>
  <w:style w:type="character" w:styleId="LineNumber">
    <w:name w:val="line number"/>
    <w:basedOn w:val="DefaultParagraphFont"/>
    <w:semiHidden/>
    <w:rsid w:val="00F47B5D"/>
  </w:style>
  <w:style w:type="paragraph" w:styleId="BodyText3">
    <w:name w:val="Body Text 3"/>
    <w:basedOn w:val="Normal"/>
    <w:semiHidden/>
    <w:rsid w:val="00F47B5D"/>
    <w:rPr>
      <w:color w:val="FF0000"/>
    </w:rPr>
  </w:style>
  <w:style w:type="paragraph" w:customStyle="1" w:styleId="CellHeading">
    <w:name w:val="CellHeading"/>
    <w:rsid w:val="00F47B5D"/>
    <w:pPr>
      <w:spacing w:line="280" w:lineRule="exact"/>
    </w:pPr>
    <w:rPr>
      <w:rFonts w:ascii="Arial" w:hAnsi="Arial"/>
      <w:b/>
      <w:color w:val="000000"/>
      <w:sz w:val="24"/>
    </w:rPr>
  </w:style>
  <w:style w:type="paragraph" w:customStyle="1" w:styleId="CellBody">
    <w:name w:val="CellBody"/>
    <w:autoRedefine/>
    <w:rsid w:val="0048204E"/>
    <w:rPr>
      <w:rFonts w:ascii="Arial" w:hAnsi="Arial"/>
      <w:color w:val="000000"/>
      <w:sz w:val="18"/>
    </w:rPr>
  </w:style>
  <w:style w:type="paragraph" w:customStyle="1" w:styleId="CellBodyZapf">
    <w:name w:val="CellBodyZapf"/>
    <w:rsid w:val="00F47B5D"/>
    <w:pPr>
      <w:spacing w:line="280" w:lineRule="exact"/>
      <w:jc w:val="center"/>
    </w:pPr>
    <w:rPr>
      <w:rFonts w:ascii="ZapfDingbats" w:hAnsi="ZapfDingbats"/>
      <w:color w:val="000000"/>
      <w:sz w:val="24"/>
    </w:rPr>
  </w:style>
  <w:style w:type="paragraph" w:customStyle="1" w:styleId="Bulletbody">
    <w:name w:val="Bullet_body"/>
    <w:rsid w:val="00F47B5D"/>
    <w:pPr>
      <w:tabs>
        <w:tab w:val="left" w:pos="993"/>
      </w:tabs>
      <w:spacing w:line="259" w:lineRule="exact"/>
      <w:ind w:left="1066" w:hanging="74"/>
      <w:jc w:val="both"/>
    </w:pPr>
    <w:rPr>
      <w:rFonts w:ascii="Times" w:hAnsi="Times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7B5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47B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aliases w:val="Header of Doc Char"/>
    <w:link w:val="Header"/>
    <w:uiPriority w:val="99"/>
    <w:rsid w:val="00F47B5D"/>
    <w:rPr>
      <w:rFonts w:ascii="Arial" w:hAnsi="Arial"/>
      <w:b/>
      <w:u w:val="single"/>
      <w:lang w:val="en-GB"/>
    </w:rPr>
  </w:style>
  <w:style w:type="paragraph" w:customStyle="1" w:styleId="Figuretitle">
    <w:name w:val="Figure title"/>
    <w:basedOn w:val="Normal"/>
    <w:rsid w:val="00F47B5D"/>
    <w:pPr>
      <w:numPr>
        <w:numId w:val="1"/>
      </w:numPr>
      <w:tabs>
        <w:tab w:val="left" w:pos="1400"/>
      </w:tabs>
    </w:pPr>
    <w:rPr>
      <w:rFonts w:cs="Arial"/>
      <w:bCs/>
      <w:color w:val="5E89C1"/>
      <w:sz w:val="18"/>
    </w:rPr>
  </w:style>
  <w:style w:type="character" w:customStyle="1" w:styleId="BodyChar1">
    <w:name w:val="Body Char1"/>
    <w:link w:val="Body"/>
    <w:rsid w:val="00746922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F47B5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ppendix">
    <w:name w:val="appendix"/>
    <w:basedOn w:val="Heading8"/>
    <w:next w:val="Body"/>
    <w:link w:val="appendixChar"/>
    <w:autoRedefine/>
    <w:qFormat/>
    <w:rsid w:val="00F47B5D"/>
    <w:pPr>
      <w:keepNext/>
      <w:pageBreakBefore/>
      <w:numPr>
        <w:ilvl w:val="0"/>
        <w:numId w:val="0"/>
      </w:numPr>
      <w:spacing w:before="120" w:after="280"/>
      <w:ind w:left="1559" w:hanging="1559"/>
    </w:pPr>
    <w:rPr>
      <w:b/>
      <w:i w:val="0"/>
      <w:caps/>
      <w:kern w:val="28"/>
      <w:sz w:val="28"/>
    </w:rPr>
  </w:style>
  <w:style w:type="character" w:customStyle="1" w:styleId="appendixChar">
    <w:name w:val="appendix Char"/>
    <w:link w:val="appendix"/>
    <w:rsid w:val="00F47B5D"/>
    <w:rPr>
      <w:rFonts w:ascii="Arial" w:hAnsi="Arial"/>
      <w:b/>
      <w:caps/>
      <w:kern w:val="28"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7B5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7B5D"/>
    <w:rPr>
      <w:rFonts w:ascii="Consolas" w:hAnsi="Consolas" w:cs="Consolas"/>
      <w:sz w:val="21"/>
      <w:szCs w:val="21"/>
      <w:lang w:val="en-GB"/>
    </w:rPr>
  </w:style>
  <w:style w:type="character" w:customStyle="1" w:styleId="CaptionChar">
    <w:name w:val="Caption Char"/>
    <w:aliases w:val="Bijschrift Figure Char"/>
    <w:link w:val="Caption"/>
    <w:uiPriority w:val="35"/>
    <w:rsid w:val="00D434DD"/>
    <w:rPr>
      <w:rFonts w:ascii="Arial" w:hAnsi="Arial" w:cs="Consolas"/>
      <w:szCs w:val="21"/>
    </w:rPr>
  </w:style>
  <w:style w:type="paragraph" w:customStyle="1" w:styleId="BijschriftTabel">
    <w:name w:val="Bijschrift Tabel"/>
    <w:basedOn w:val="Caption"/>
    <w:next w:val="Body"/>
    <w:autoRedefine/>
    <w:qFormat/>
    <w:rsid w:val="00F47B5D"/>
    <w:pPr>
      <w:spacing w:after="0"/>
      <w:jc w:val="left"/>
    </w:pPr>
  </w:style>
  <w:style w:type="paragraph" w:customStyle="1" w:styleId="Genummerdelijst">
    <w:name w:val="Genummerde lijst"/>
    <w:basedOn w:val="ListBullet"/>
    <w:autoRedefine/>
    <w:qFormat/>
    <w:rsid w:val="00F47B5D"/>
    <w:pPr>
      <w:numPr>
        <w:numId w:val="2"/>
      </w:numPr>
      <w:tabs>
        <w:tab w:val="left" w:pos="425"/>
      </w:tabs>
    </w:pPr>
  </w:style>
  <w:style w:type="character" w:styleId="Hyperlink">
    <w:name w:val="Hyperlink"/>
    <w:basedOn w:val="DefaultParagraphFont"/>
    <w:uiPriority w:val="99"/>
    <w:rsid w:val="00F47B5D"/>
    <w:rPr>
      <w:color w:val="0000FF"/>
      <w:u w:val="single"/>
    </w:rPr>
  </w:style>
  <w:style w:type="paragraph" w:customStyle="1" w:styleId="LijstopsommingCourier">
    <w:name w:val="Lijst opsomming Courier"/>
    <w:basedOn w:val="ListBullet"/>
    <w:next w:val="Normal"/>
    <w:qFormat/>
    <w:rsid w:val="00F47B5D"/>
    <w:rPr>
      <w:rFonts w:ascii="Courier New" w:hAnsi="Courier New" w:cs="Courier New"/>
    </w:rPr>
  </w:style>
  <w:style w:type="paragraph" w:customStyle="1" w:styleId="Lijstopsommingvervolg">
    <w:name w:val="Lijst opsomming vervolg"/>
    <w:basedOn w:val="ListBullet"/>
    <w:qFormat/>
    <w:rsid w:val="00F47B5D"/>
    <w:pPr>
      <w:numPr>
        <w:numId w:val="5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A8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77A89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A89"/>
    <w:rPr>
      <w:rFonts w:ascii="Arial" w:hAnsi="Arial"/>
      <w:b/>
      <w:bCs/>
      <w:lang w:val="en-GB"/>
    </w:rPr>
  </w:style>
  <w:style w:type="table" w:customStyle="1" w:styleId="TableGrid1">
    <w:name w:val="Table Grid1"/>
    <w:basedOn w:val="TableNormal"/>
    <w:next w:val="TableGrid"/>
    <w:rsid w:val="00F42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5757"/>
    <w:rPr>
      <w:color w:val="808080"/>
    </w:rPr>
  </w:style>
  <w:style w:type="paragraph" w:styleId="ListParagraph">
    <w:name w:val="List Paragraph"/>
    <w:basedOn w:val="Normal"/>
    <w:uiPriority w:val="34"/>
    <w:qFormat/>
    <w:rsid w:val="00477A11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477A1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CA64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aliases w:val="H2 Char"/>
    <w:basedOn w:val="DefaultParagraphFont"/>
    <w:link w:val="Heading2"/>
    <w:rsid w:val="001D76B8"/>
    <w:rPr>
      <w:rFonts w:ascii="Arial" w:hAnsi="Arial"/>
      <w:b/>
      <w:sz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1D76B8"/>
    <w:rPr>
      <w:rFonts w:ascii="Arial" w:hAnsi="Arial"/>
      <w:b/>
      <w:u w:val="single"/>
    </w:rPr>
  </w:style>
  <w:style w:type="paragraph" w:customStyle="1" w:styleId="Default">
    <w:name w:val="Default"/>
    <w:rsid w:val="00602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7C6053"/>
    <w:rPr>
      <w:rFonts w:ascii="Arial" w:hAnsi="Arial"/>
      <w:b/>
    </w:rPr>
  </w:style>
  <w:style w:type="character" w:customStyle="1" w:styleId="Heading1Char">
    <w:name w:val="Heading 1 Char"/>
    <w:aliases w:val="H1 Char"/>
    <w:basedOn w:val="DefaultParagraphFont"/>
    <w:link w:val="Heading1"/>
    <w:rsid w:val="004C046E"/>
    <w:rPr>
      <w:rFonts w:ascii="Arial" w:hAnsi="Arial"/>
      <w:b/>
      <w:cap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046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17E96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160231\git\xsd-chopper-master\src\main\resources\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7CBCF351AC484FB11CC1FC73F17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B2D38-B509-4598-ADE7-05BD88FD9E43}"/>
      </w:docPartPr>
      <w:docPartBody>
        <w:p w:rsidR="003F05AB" w:rsidRDefault="00E037E8">
          <w:pPr>
            <w:pStyle w:val="0C7CBCF351AC484FB11CC1FC73F17CD2"/>
          </w:pPr>
          <w:r w:rsidRPr="00EC75E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E8"/>
    <w:rsid w:val="0000128E"/>
    <w:rsid w:val="00181B83"/>
    <w:rsid w:val="003F05AB"/>
    <w:rsid w:val="004951B3"/>
    <w:rsid w:val="00E037E8"/>
    <w:rsid w:val="00FD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7CBCF351AC484FB11CC1FC73F17CD2">
    <w:name w:val="0C7CBCF351AC484FB11CC1FC73F17C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Status xmlns="5904e8ef-5cb0-451f-9d78-b38a7bf04296">Effective</Document_x0020_Status>
    <Effective_x0020_Date xmlns="5904e8ef-5cb0-451f-9d78-b38a7bf04296" xsi:nil="true"/>
    <Source xmlns="5904e8ef-5cb0-451f-9d78-b38a7bf04296">true</Source>
    <Key_x0020_Process xmlns="5904e8ef-5cb0-451f-9d78-b38a7bf04296">DRC</Key_x0020_Process>
    <IconOverlay xmlns="http://schemas.microsoft.com/sharepoint/v4" xsi:nil="true"/>
    <Document_x0020_Class xmlns="5904e8ef-5cb0-451f-9d78-b38a7bf04296">Template</Document_x0020_Class>
    <Revision xmlns="5904e8ef-5cb0-451f-9d78-b38a7bf04296" xsi:nil="true"/>
    <Sub_x0020_Process xmlns="5904e8ef-5cb0-451f-9d78-b38a7bf04296">&lt;new entry&gt;</Sub_x0020_Proce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00F9729B55F45920B8960852C7C05" ma:contentTypeVersion="17" ma:contentTypeDescription="Create a new document." ma:contentTypeScope="" ma:versionID="1c02c817afb533de9ae8dc394ce79694">
  <xsd:schema xmlns:xsd="http://www.w3.org/2001/XMLSchema" xmlns:xs="http://www.w3.org/2001/XMLSchema" xmlns:p="http://schemas.microsoft.com/office/2006/metadata/properties" xmlns:ns2="5904e8ef-5cb0-451f-9d78-b38a7bf04296" xmlns:ns3="http://schemas.microsoft.com/sharepoint/v4" xmlns:ns4="cd958d83-1140-49fa-9685-7ef0cc30bab9" targetNamespace="http://schemas.microsoft.com/office/2006/metadata/properties" ma:root="true" ma:fieldsID="7850433bf41835b8255ef2cb36609e78" ns2:_="" ns3:_="" ns4:_="">
    <xsd:import namespace="5904e8ef-5cb0-451f-9d78-b38a7bf04296"/>
    <xsd:import namespace="http://schemas.microsoft.com/sharepoint/v4"/>
    <xsd:import namespace="cd958d83-1140-49fa-9685-7ef0cc30b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_x0020_Class" minOccurs="0"/>
                <xsd:element ref="ns2:Document_x0020_Status" minOccurs="0"/>
                <xsd:element ref="ns2:Revision" minOccurs="0"/>
                <xsd:element ref="ns2:Effective_x0020_Date" minOccurs="0"/>
                <xsd:element ref="ns2:Key_x0020_Process" minOccurs="0"/>
                <xsd:element ref="ns3:IconOverlay" minOccurs="0"/>
                <xsd:element ref="ns2:Source" minOccurs="0"/>
                <xsd:element ref="ns2:Sub_x0020_Proces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4e8ef-5cb0-451f-9d78-b38a7bf04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Document_x0020_Class" ma:index="10" nillable="true" ma:displayName="Document Class" ma:default="&lt;entry&gt;" ma:internalName="Document_x0020_Class">
      <xsd:simpleType>
        <xsd:restriction base="dms:Text">
          <xsd:maxLength value="255"/>
        </xsd:restriction>
      </xsd:simpleType>
    </xsd:element>
    <xsd:element name="Document_x0020_Status" ma:index="11" nillable="true" ma:displayName="Document Status" ma:default="Effective" ma:format="Dropdown" ma:internalName="Document_x0020_Status">
      <xsd:simpleType>
        <xsd:restriction base="dms:Choice">
          <xsd:enumeration value="Authorized"/>
          <xsd:enumeration value="Effective"/>
          <xsd:enumeration value="Superseded"/>
          <xsd:enumeration value="Obsolete"/>
        </xsd:restriction>
      </xsd:simpleType>
    </xsd:element>
    <xsd:element name="Revision" ma:index="12" nillable="true" ma:displayName="Revision" ma:internalName="Revision">
      <xsd:simpleType>
        <xsd:restriction base="dms:Text">
          <xsd:maxLength value="25"/>
        </xsd:restriction>
      </xsd:simpleType>
    </xsd:element>
    <xsd:element name="Effective_x0020_Date" ma:index="13" nillable="true" ma:displayName="Effective Date (d/m/y)" ma:format="DateOnly" ma:internalName="Effective_x0020_Date">
      <xsd:simpleType>
        <xsd:restriction base="dms:DateTime"/>
      </xsd:simpleType>
    </xsd:element>
    <xsd:element name="Key_x0020_Process" ma:index="14" nillable="true" ma:displayName="Process Area" ma:default="&lt;entry&gt;" ma:format="Dropdown" ma:internalName="Key_x0020_Process">
      <xsd:simpleType>
        <xsd:restriction base="dms:Choice">
          <xsd:enumeration value="General"/>
          <xsd:enumeration value="DRC"/>
          <xsd:enumeration value="PCP"/>
          <xsd:enumeration value="OAP"/>
          <xsd:enumeration value="ORP"/>
          <xsd:enumeration value="CSP"/>
          <xsd:enumeration value="HRM"/>
          <xsd:enumeration value="QA"/>
          <xsd:enumeration value="RA"/>
          <xsd:enumeration value="MA"/>
          <xsd:enumeration value="&lt;entry&gt;"/>
        </xsd:restriction>
      </xsd:simpleType>
    </xsd:element>
    <xsd:element name="Source" ma:index="16" nillable="true" ma:displayName="TemplateSource" ma:default="0" ma:internalName="Source">
      <xsd:simpleType>
        <xsd:restriction base="dms:Boolean"/>
      </xsd:simpleType>
    </xsd:element>
    <xsd:element name="Sub_x0020_Process" ma:index="17" nillable="true" ma:displayName="Sub Process" ma:default="&lt;new entry&gt;" ma:internalName="Sub_x0020_Proces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58d83-1140-49fa-9685-7ef0cc30b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889D1-09A5-4D97-8843-B246EE843AF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583EE15-0ABD-4279-A248-B1F62725EB5D}">
  <ds:schemaRefs>
    <ds:schemaRef ds:uri="http://schemas.microsoft.com/office/2006/metadata/properties"/>
    <ds:schemaRef ds:uri="http://schemas.microsoft.com/office/infopath/2007/PartnerControls"/>
    <ds:schemaRef ds:uri="5904e8ef-5cb0-451f-9d78-b38a7bf04296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162B644-A8A9-4C70-B1CA-DC88DD45B2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2B874B-3400-47CC-A910-A17AC7543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4e8ef-5cb0-451f-9d78-b38a7bf04296"/>
    <ds:schemaRef ds:uri="http://schemas.microsoft.com/sharepoint/v4"/>
    <ds:schemaRef ds:uri="cd958d83-1140-49fa-9685-7ef0cc30b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1D285FC-86DC-46AB-B492-AB44F708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23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Philips Digital Pathology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MyName</dc:creator>
  <cp:lastModifiedBy>Huijsmans, Martien</cp:lastModifiedBy>
  <cp:revision>9</cp:revision>
  <cp:lastPrinted>2017-05-03T08:13:00Z</cp:lastPrinted>
  <dcterms:created xsi:type="dcterms:W3CDTF">2018-08-18T20:43:00Z</dcterms:created>
  <dcterms:modified xsi:type="dcterms:W3CDTF">2018-08-19T11:53:00Z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Name">
    <vt:lpwstr/>
  </property>
  <property fmtid="{D5CDD505-2E9C-101B-9397-08002B2CF9AE}" pid="3" name="SystemName">
    <vt:lpwstr/>
  </property>
  <property fmtid="{D5CDD505-2E9C-101B-9397-08002B2CF9AE}" pid="4" name="DocId">
    <vt:lpwstr/>
  </property>
  <property fmtid="{D5CDD505-2E9C-101B-9397-08002B2CF9AE}" pid="5" name="DocVersion">
    <vt:lpwstr/>
  </property>
  <property fmtid="{D5CDD505-2E9C-101B-9397-08002B2CF9AE}" pid="6" name="DocStatus">
    <vt:lpwstr/>
  </property>
  <property fmtid="{D5CDD505-2E9C-101B-9397-08002B2CF9AE}" pid="7" name="DocDate">
    <vt:lpwstr/>
  </property>
  <property fmtid="{D5CDD505-2E9C-101B-9397-08002B2CF9AE}" pid="8" name="DocType">
    <vt:lpwstr/>
  </property>
  <property fmtid="{D5CDD505-2E9C-101B-9397-08002B2CF9AE}" pid="9" name="TemplateID">
    <vt:lpwstr>EB-DPQS-B-66-0001-1.0</vt:lpwstr>
  </property>
  <property fmtid="{D5CDD505-2E9C-101B-9397-08002B2CF9AE}" pid="10" name="eDMS">
    <vt:lpwstr>See eDMS</vt:lpwstr>
  </property>
  <property fmtid="{D5CDD505-2E9C-101B-9397-08002B2CF9AE}" pid="11" name="Paper_Sign">
    <vt:lpwstr/>
  </property>
  <property fmtid="{D5CDD505-2E9C-101B-9397-08002B2CF9AE}" pid="12" name="Paper_Date">
    <vt:lpwstr/>
  </property>
  <property fmtid="{D5CDD505-2E9C-101B-9397-08002B2CF9AE}" pid="13" name="ContentTypeId">
    <vt:lpwstr>0x01010039500F9729B55F45920B8960852C7C05</vt:lpwstr>
  </property>
  <property fmtid="{D5CDD505-2E9C-101B-9397-08002B2CF9AE}" pid="14" name="DocTypeID">
    <vt:lpwstr>&lt;DocTypeID&gt;</vt:lpwstr>
  </property>
</Properties>
</file>